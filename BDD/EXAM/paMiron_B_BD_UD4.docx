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1810D2" w14:textId="734B1708" w:rsidR="00FE68B5" w:rsidRPr="00136AED" w:rsidRDefault="00FE68B5" w:rsidP="00FE68B5">
      <w:pPr>
        <w:pStyle w:val="Ttulo2"/>
        <w:rPr>
          <w:sz w:val="32"/>
          <w:szCs w:val="32"/>
        </w:rPr>
      </w:pPr>
      <w:r w:rsidRPr="00136AED">
        <w:rPr>
          <w:sz w:val="32"/>
          <w:szCs w:val="32"/>
        </w:rPr>
        <w:t xml:space="preserve">UD4 – Examen (Modelo </w:t>
      </w:r>
      <w:r w:rsidR="00C22B1F">
        <w:rPr>
          <w:sz w:val="32"/>
          <w:szCs w:val="32"/>
        </w:rPr>
        <w:t>B</w:t>
      </w:r>
      <w:r w:rsidRPr="00136AED">
        <w:rPr>
          <w:sz w:val="32"/>
          <w:szCs w:val="32"/>
        </w:rPr>
        <w:t>)</w:t>
      </w:r>
    </w:p>
    <w:p w14:paraId="724A3BFA" w14:textId="77777777" w:rsidR="00FE68B5" w:rsidRDefault="00FE68B5" w:rsidP="00FE68B5">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24EBD10B" w14:textId="77777777" w:rsidR="00FE68B5" w:rsidRDefault="00FE68B5" w:rsidP="00FE68B5">
      <w:pPr>
        <w:rPr>
          <w:b/>
          <w:bCs/>
        </w:rPr>
      </w:pPr>
    </w:p>
    <w:p w14:paraId="05BF6A24" w14:textId="77777777" w:rsidR="00FE68B5" w:rsidRPr="00566276" w:rsidRDefault="00FE68B5" w:rsidP="00FE68B5">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1B57A413" w14:textId="77777777" w:rsidR="00FE68B5" w:rsidRPr="00136AED" w:rsidRDefault="00FE68B5" w:rsidP="00FE68B5"/>
    <w:p w14:paraId="0C3E1AD6" w14:textId="77777777" w:rsidR="00FE68B5" w:rsidRPr="002805A1" w:rsidRDefault="00FE68B5" w:rsidP="00FE68B5">
      <w:pPr>
        <w:spacing w:line="360" w:lineRule="auto"/>
      </w:pPr>
      <w:r w:rsidRPr="002805A1">
        <w:rPr>
          <w:b/>
          <w:bCs/>
        </w:rPr>
        <w:t xml:space="preserve">Pregunta 1. </w:t>
      </w:r>
      <w:r w:rsidRPr="006E2EB1">
        <w:t xml:space="preserve">Para empezar, vamos </w:t>
      </w:r>
      <w:r>
        <w:t>a crear</w:t>
      </w:r>
      <w:r w:rsidRPr="006E2EB1">
        <w:t xml:space="preserve"> algunos usuarios y </w:t>
      </w:r>
      <w:r>
        <w:t xml:space="preserve">unas </w:t>
      </w:r>
      <w:r w:rsidRPr="006E2EB1">
        <w:t>vistas</w:t>
      </w:r>
      <w:r>
        <w:t xml:space="preserve"> (3 puntos)</w:t>
      </w:r>
      <w:r w:rsidRPr="006E2EB1">
        <w:t>:</w:t>
      </w:r>
    </w:p>
    <w:p w14:paraId="4598447B" w14:textId="77777777" w:rsidR="00FE68B5" w:rsidRPr="002805A1" w:rsidRDefault="00FE68B5" w:rsidP="00FE68B5">
      <w:pPr>
        <w:spacing w:line="360" w:lineRule="auto"/>
      </w:pPr>
    </w:p>
    <w:p w14:paraId="7D87FA1F" w14:textId="77777777" w:rsidR="00FE68B5" w:rsidRPr="001573B3" w:rsidRDefault="00FE68B5" w:rsidP="00FE68B5">
      <w:pPr>
        <w:pStyle w:val="Prrafodelista"/>
        <w:numPr>
          <w:ilvl w:val="0"/>
          <w:numId w:val="20"/>
        </w:numPr>
        <w:spacing w:line="360" w:lineRule="auto"/>
        <w:rPr>
          <w:lang w:val="en-US"/>
        </w:rPr>
      </w:pPr>
      <w:r w:rsidRPr="00CE4449">
        <w:t xml:space="preserve">Crea las siguientes cuentas de usuario. </w:t>
      </w:r>
      <w:r w:rsidRPr="001573B3">
        <w:rPr>
          <w:lang w:val="en-US"/>
        </w:rPr>
        <w:t>(</w:t>
      </w:r>
      <w:r>
        <w:rPr>
          <w:lang w:val="en-US"/>
        </w:rPr>
        <w:t>0,5</w:t>
      </w:r>
      <w:r w:rsidRPr="001573B3">
        <w:rPr>
          <w:lang w:val="en-US"/>
        </w:rPr>
        <w:t xml:space="preserve"> </w:t>
      </w:r>
      <w:r>
        <w:rPr>
          <w:lang w:val="en-US"/>
        </w:rPr>
        <w:t>puntos</w:t>
      </w:r>
      <w:r w:rsidRPr="001573B3">
        <w:rPr>
          <w:lang w:val="en-US"/>
        </w:rPr>
        <w:t>)</w:t>
      </w:r>
    </w:p>
    <w:p w14:paraId="6493767D" w14:textId="11D42D0C" w:rsidR="00FE68B5" w:rsidRDefault="00FE68B5" w:rsidP="00FE68B5">
      <w:pPr>
        <w:pStyle w:val="Prrafodelista"/>
        <w:numPr>
          <w:ilvl w:val="1"/>
          <w:numId w:val="20"/>
        </w:numPr>
        <w:spacing w:line="360" w:lineRule="auto"/>
      </w:pPr>
      <w:r>
        <w:t>Usuario: alan | Contraseña: turing</w:t>
      </w:r>
    </w:p>
    <w:p w14:paraId="083583BD" w14:textId="5E126AB6" w:rsidR="00FE68B5" w:rsidRDefault="00FE68B5" w:rsidP="00FE68B5">
      <w:pPr>
        <w:pStyle w:val="Prrafodelista"/>
        <w:numPr>
          <w:ilvl w:val="1"/>
          <w:numId w:val="20"/>
        </w:numPr>
        <w:spacing w:line="360" w:lineRule="auto"/>
      </w:pPr>
      <w:r>
        <w:t>Usuario: steve | Contraseña: wozniak</w:t>
      </w:r>
    </w:p>
    <w:p w14:paraId="0394A615" w14:textId="1086F080" w:rsidR="00C259BC" w:rsidRDefault="0054338B" w:rsidP="00C259BC">
      <w:pPr>
        <w:spacing w:line="360" w:lineRule="auto"/>
      </w:pPr>
      <w:r>
        <w:rPr>
          <w:noProof/>
          <w:lang w:eastAsia="es-ES"/>
        </w:rPr>
        <w:drawing>
          <wp:anchor distT="0" distB="0" distL="114300" distR="114300" simplePos="0" relativeHeight="251659264" behindDoc="1" locked="0" layoutInCell="1" allowOverlap="1" wp14:anchorId="7CA0FADE" wp14:editId="65499089">
            <wp:simplePos x="0" y="0"/>
            <wp:positionH relativeFrom="column">
              <wp:posOffset>-953883</wp:posOffset>
            </wp:positionH>
            <wp:positionV relativeFrom="paragraph">
              <wp:posOffset>1085850</wp:posOffset>
            </wp:positionV>
            <wp:extent cx="7372736" cy="190734"/>
            <wp:effectExtent l="0" t="0" r="0" b="0"/>
            <wp:wrapTight wrapText="bothSides">
              <wp:wrapPolygon edited="0">
                <wp:start x="0" y="0"/>
                <wp:lineTo x="0" y="19440"/>
                <wp:lineTo x="21544" y="19440"/>
                <wp:lineTo x="21544"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372736" cy="190734"/>
                    </a:xfrm>
                    <a:prstGeom prst="rect">
                      <a:avLst/>
                    </a:prstGeom>
                  </pic:spPr>
                </pic:pic>
              </a:graphicData>
            </a:graphic>
            <wp14:sizeRelH relativeFrom="margin">
              <wp14:pctWidth>0</wp14:pctWidth>
            </wp14:sizeRelH>
            <wp14:sizeRelV relativeFrom="margin">
              <wp14:pctHeight>0</wp14:pctHeight>
            </wp14:sizeRelV>
          </wp:anchor>
        </w:drawing>
      </w:r>
      <w:r w:rsidR="00C259BC">
        <w:rPr>
          <w:noProof/>
          <w:lang w:eastAsia="es-ES"/>
        </w:rPr>
        <w:drawing>
          <wp:inline distT="0" distB="0" distL="0" distR="0" wp14:anchorId="1CB80CEA" wp14:editId="5BD428A6">
            <wp:extent cx="5086350" cy="971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971550"/>
                    </a:xfrm>
                    <a:prstGeom prst="rect">
                      <a:avLst/>
                    </a:prstGeom>
                  </pic:spPr>
                </pic:pic>
              </a:graphicData>
            </a:graphic>
          </wp:inline>
        </w:drawing>
      </w:r>
    </w:p>
    <w:p w14:paraId="66AE5940" w14:textId="7CBD9841" w:rsidR="0054338B" w:rsidRDefault="0054338B" w:rsidP="00C259BC">
      <w:pPr>
        <w:spacing w:line="360" w:lineRule="auto"/>
      </w:pPr>
    </w:p>
    <w:p w14:paraId="080B9379" w14:textId="77777777" w:rsidR="00FE68B5" w:rsidRDefault="00FE68B5" w:rsidP="00FE68B5">
      <w:pPr>
        <w:pStyle w:val="Prrafodelista"/>
        <w:numPr>
          <w:ilvl w:val="0"/>
          <w:numId w:val="20"/>
        </w:numPr>
        <w:tabs>
          <w:tab w:val="num" w:pos="1440"/>
        </w:tabs>
        <w:spacing w:line="360" w:lineRule="auto"/>
      </w:pPr>
      <w:r>
        <w:t>Crea las siguientes vistas. (2 puntos)</w:t>
      </w:r>
    </w:p>
    <w:p w14:paraId="3F254A12" w14:textId="15A02AFA" w:rsidR="00FE68B5" w:rsidRDefault="00FE68B5" w:rsidP="00FE68B5">
      <w:pPr>
        <w:pStyle w:val="Prrafodelista"/>
        <w:numPr>
          <w:ilvl w:val="1"/>
          <w:numId w:val="20"/>
        </w:numPr>
        <w:tabs>
          <w:tab w:val="num" w:pos="1440"/>
        </w:tabs>
        <w:spacing w:line="360" w:lineRule="auto"/>
      </w:pPr>
      <w:r w:rsidRPr="000843DD">
        <w:t xml:space="preserve">Crea una vista llamada </w:t>
      </w:r>
      <w:r w:rsidRPr="00D95B9E">
        <w:t>pobreza que muestra el nombre, apellidos y salario del empleado mejor pagado en ese momento</w:t>
      </w:r>
      <w:r>
        <w:t>.</w:t>
      </w:r>
    </w:p>
    <w:p w14:paraId="3C9D687A" w14:textId="562060C2" w:rsidR="00C259BC" w:rsidRPr="00D95B9E" w:rsidRDefault="000D6BBD" w:rsidP="00C259BC">
      <w:pPr>
        <w:spacing w:line="360" w:lineRule="auto"/>
      </w:pPr>
      <w:r>
        <w:rPr>
          <w:noProof/>
          <w:lang w:eastAsia="es-ES"/>
        </w:rPr>
        <w:drawing>
          <wp:inline distT="0" distB="0" distL="0" distR="0" wp14:anchorId="332CD7C8" wp14:editId="5A5EDD4F">
            <wp:extent cx="3371850" cy="1466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71850" cy="1466850"/>
                    </a:xfrm>
                    <a:prstGeom prst="rect">
                      <a:avLst/>
                    </a:prstGeom>
                  </pic:spPr>
                </pic:pic>
              </a:graphicData>
            </a:graphic>
          </wp:inline>
        </w:drawing>
      </w:r>
    </w:p>
    <w:p w14:paraId="4A848A00" w14:textId="77777777" w:rsidR="000D6BBD" w:rsidRDefault="000D6BBD">
      <w:pPr>
        <w:spacing w:after="160" w:line="259" w:lineRule="auto"/>
        <w:jc w:val="left"/>
      </w:pPr>
      <w:r>
        <w:br w:type="page"/>
      </w:r>
    </w:p>
    <w:p w14:paraId="14976876" w14:textId="4860F42F" w:rsidR="00FE68B5" w:rsidRDefault="00FE68B5" w:rsidP="00FE68B5">
      <w:pPr>
        <w:pStyle w:val="Prrafodelista"/>
        <w:numPr>
          <w:ilvl w:val="1"/>
          <w:numId w:val="20"/>
        </w:numPr>
        <w:tabs>
          <w:tab w:val="num" w:pos="1440"/>
        </w:tabs>
        <w:spacing w:line="360" w:lineRule="auto"/>
      </w:pPr>
      <w:r w:rsidRPr="00D95B9E">
        <w:lastRenderedPageBreak/>
        <w:t xml:space="preserve">Crea una vista llamada </w:t>
      </w:r>
      <w:r w:rsidR="003E6EC2" w:rsidRPr="00D95B9E">
        <w:t>RRHH</w:t>
      </w:r>
      <w:r w:rsidRPr="00D95B9E">
        <w:t xml:space="preserve"> que muestre el nombre y apellido de todos los empleados </w:t>
      </w:r>
      <w:r w:rsidR="003E6EC2" w:rsidRPr="00D95B9E">
        <w:t>que actualmente trabajen en dicho departamento</w:t>
      </w:r>
      <w:r>
        <w:t>.</w:t>
      </w:r>
    </w:p>
    <w:p w14:paraId="2B554D06" w14:textId="64F24913" w:rsidR="00C259BC" w:rsidRPr="00F306A9" w:rsidRDefault="000D6BBD" w:rsidP="00C259BC">
      <w:pPr>
        <w:spacing w:line="360" w:lineRule="auto"/>
      </w:pPr>
      <w:r>
        <w:rPr>
          <w:noProof/>
          <w:lang w:eastAsia="es-ES"/>
        </w:rPr>
        <w:drawing>
          <wp:inline distT="0" distB="0" distL="0" distR="0" wp14:anchorId="3DEA59E9" wp14:editId="62880AB9">
            <wp:extent cx="3076575" cy="13620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6575" cy="1362075"/>
                    </a:xfrm>
                    <a:prstGeom prst="rect">
                      <a:avLst/>
                    </a:prstGeom>
                  </pic:spPr>
                </pic:pic>
              </a:graphicData>
            </a:graphic>
          </wp:inline>
        </w:drawing>
      </w:r>
    </w:p>
    <w:p w14:paraId="0F8F3B21" w14:textId="77777777" w:rsidR="00FE68B5" w:rsidRPr="00E97391" w:rsidRDefault="00FE68B5" w:rsidP="00FE68B5">
      <w:pPr>
        <w:pStyle w:val="Prrafodelista"/>
        <w:numPr>
          <w:ilvl w:val="0"/>
          <w:numId w:val="20"/>
        </w:numPr>
        <w:spacing w:line="360" w:lineRule="auto"/>
        <w:rPr>
          <w:lang w:val="en-US"/>
        </w:rPr>
      </w:pPr>
      <w:r>
        <w:t>Otorga</w:t>
      </w:r>
      <w:r w:rsidRPr="00E97391">
        <w:t xml:space="preserve"> a </w:t>
      </w:r>
      <w:r>
        <w:t>l</w:t>
      </w:r>
      <w:r w:rsidRPr="00E97391">
        <w:t>os usuarios los siguientes privilegios</w:t>
      </w:r>
      <w:r w:rsidRPr="00865DB8">
        <w:t xml:space="preserve">. </w:t>
      </w:r>
      <w:r w:rsidRPr="00E97391">
        <w:rPr>
          <w:lang w:val="en-US"/>
        </w:rPr>
        <w:t>(</w:t>
      </w:r>
      <w:r>
        <w:rPr>
          <w:lang w:val="en-US"/>
        </w:rPr>
        <w:t>0,5</w:t>
      </w:r>
      <w:r w:rsidRPr="00E97391">
        <w:rPr>
          <w:lang w:val="en-US"/>
        </w:rPr>
        <w:t xml:space="preserve"> p</w:t>
      </w:r>
      <w:r>
        <w:rPr>
          <w:lang w:val="en-US"/>
        </w:rPr>
        <w:t>u</w:t>
      </w:r>
      <w:r w:rsidRPr="00E97391">
        <w:rPr>
          <w:lang w:val="en-US"/>
        </w:rPr>
        <w:t>nt</w:t>
      </w:r>
      <w:r>
        <w:rPr>
          <w:lang w:val="en-US"/>
        </w:rPr>
        <w:t>os</w:t>
      </w:r>
      <w:r w:rsidRPr="00E97391">
        <w:rPr>
          <w:lang w:val="en-US"/>
        </w:rPr>
        <w:t>)</w:t>
      </w:r>
    </w:p>
    <w:p w14:paraId="04DC26AD" w14:textId="6663EF31" w:rsidR="00FE68B5" w:rsidRDefault="003E6EC2" w:rsidP="00FE68B5">
      <w:pPr>
        <w:pStyle w:val="Prrafodelista"/>
        <w:numPr>
          <w:ilvl w:val="1"/>
          <w:numId w:val="20"/>
        </w:numPr>
        <w:spacing w:line="360" w:lineRule="auto"/>
      </w:pPr>
      <w:r>
        <w:t>alan</w:t>
      </w:r>
      <w:r w:rsidR="00FE68B5" w:rsidRPr="00865DB8">
        <w:t xml:space="preserve"> – </w:t>
      </w:r>
      <w:r w:rsidR="00FE68B5">
        <w:t>t</w:t>
      </w:r>
      <w:r w:rsidR="00FE68B5" w:rsidRPr="00E97391">
        <w:t>odos los privilegios para ambas vistas</w:t>
      </w:r>
      <w:r w:rsidR="00FE68B5">
        <w:t>.</w:t>
      </w:r>
    </w:p>
    <w:p w14:paraId="7AE0E9BA" w14:textId="6C20315E" w:rsidR="0054338B" w:rsidRDefault="000D6BBD" w:rsidP="0054338B">
      <w:pPr>
        <w:pStyle w:val="Prrafodelista"/>
        <w:spacing w:line="360" w:lineRule="auto"/>
        <w:ind w:left="1440"/>
      </w:pPr>
      <w:r>
        <w:rPr>
          <w:noProof/>
          <w:lang w:eastAsia="es-ES"/>
        </w:rPr>
        <w:drawing>
          <wp:inline distT="0" distB="0" distL="0" distR="0" wp14:anchorId="3128BD3F" wp14:editId="02F0EBB6">
            <wp:extent cx="3781425" cy="2857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81425" cy="285750"/>
                    </a:xfrm>
                    <a:prstGeom prst="rect">
                      <a:avLst/>
                    </a:prstGeom>
                  </pic:spPr>
                </pic:pic>
              </a:graphicData>
            </a:graphic>
          </wp:inline>
        </w:drawing>
      </w:r>
    </w:p>
    <w:p w14:paraId="2E547934" w14:textId="4C20C699" w:rsidR="0054338B" w:rsidRPr="00865DB8" w:rsidRDefault="0054338B" w:rsidP="000D6BBD">
      <w:pPr>
        <w:pStyle w:val="Prrafodelista"/>
        <w:spacing w:line="360" w:lineRule="auto"/>
        <w:ind w:left="1440"/>
      </w:pPr>
      <w:r>
        <w:rPr>
          <w:noProof/>
          <w:lang w:eastAsia="es-ES"/>
        </w:rPr>
        <w:drawing>
          <wp:inline distT="0" distB="0" distL="0" distR="0" wp14:anchorId="206FC2C3" wp14:editId="7A8F6AE2">
            <wp:extent cx="3600450" cy="247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0450" cy="247650"/>
                    </a:xfrm>
                    <a:prstGeom prst="rect">
                      <a:avLst/>
                    </a:prstGeom>
                  </pic:spPr>
                </pic:pic>
              </a:graphicData>
            </a:graphic>
          </wp:inline>
        </w:drawing>
      </w:r>
    </w:p>
    <w:p w14:paraId="0CC46B7B" w14:textId="5C11E4B6" w:rsidR="00FE68B5" w:rsidRPr="00155A62" w:rsidRDefault="005D4BB9" w:rsidP="00FE68B5">
      <w:pPr>
        <w:pStyle w:val="Prrafodelista"/>
        <w:numPr>
          <w:ilvl w:val="1"/>
          <w:numId w:val="20"/>
        </w:numPr>
        <w:spacing w:line="360" w:lineRule="auto"/>
      </w:pPr>
      <w:r>
        <w:t>steve</w:t>
      </w:r>
      <w:r w:rsidR="00FE68B5" w:rsidRPr="00155A62">
        <w:t xml:space="preserve"> – </w:t>
      </w:r>
      <w:r w:rsidR="00FE68B5">
        <w:t>só</w:t>
      </w:r>
      <w:r w:rsidR="00FE68B5" w:rsidRPr="00E97391">
        <w:t xml:space="preserve">lo </w:t>
      </w:r>
      <w:r w:rsidR="00FE68B5">
        <w:t>se le</w:t>
      </w:r>
      <w:r w:rsidR="00FE68B5" w:rsidRPr="00E97391">
        <w:t xml:space="preserve"> permi</w:t>
      </w:r>
      <w:r w:rsidR="00FE68B5">
        <w:t>te</w:t>
      </w:r>
      <w:r w:rsidR="00FE68B5" w:rsidRPr="00E97391">
        <w:t xml:space="preserve"> consultar sobre </w:t>
      </w:r>
      <w:r w:rsidR="00FE68B5" w:rsidRPr="00D95B9E">
        <w:t xml:space="preserve">la tabla de empleados, sin embargo, debe poder modificar la columna </w:t>
      </w:r>
      <w:r w:rsidRPr="00D95B9E">
        <w:t>la</w:t>
      </w:r>
      <w:r w:rsidR="00FE68B5" w:rsidRPr="00D95B9E">
        <w:t>st_name.</w:t>
      </w:r>
    </w:p>
    <w:p w14:paraId="665BFCBD" w14:textId="3580021E" w:rsidR="00FE68B5" w:rsidRDefault="0054338B" w:rsidP="000D6BBD">
      <w:pPr>
        <w:spacing w:line="360" w:lineRule="auto"/>
        <w:ind w:left="1416"/>
      </w:pPr>
      <w:r>
        <w:rPr>
          <w:noProof/>
          <w:lang w:eastAsia="es-ES"/>
        </w:rPr>
        <w:drawing>
          <wp:anchor distT="0" distB="0" distL="114300" distR="114300" simplePos="0" relativeHeight="251658240" behindDoc="1" locked="0" layoutInCell="1" allowOverlap="1" wp14:anchorId="60425EF5" wp14:editId="446C4864">
            <wp:simplePos x="0" y="0"/>
            <wp:positionH relativeFrom="column">
              <wp:posOffset>-939889</wp:posOffset>
            </wp:positionH>
            <wp:positionV relativeFrom="paragraph">
              <wp:posOffset>356344</wp:posOffset>
            </wp:positionV>
            <wp:extent cx="7326038" cy="277397"/>
            <wp:effectExtent l="0" t="0" r="0" b="8890"/>
            <wp:wrapTight wrapText="bothSides">
              <wp:wrapPolygon edited="0">
                <wp:start x="0" y="0"/>
                <wp:lineTo x="0" y="20807"/>
                <wp:lineTo x="21512" y="20807"/>
                <wp:lineTo x="21512"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26038" cy="277397"/>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inline distT="0" distB="0" distL="0" distR="0" wp14:anchorId="1D4A81EC" wp14:editId="4E66EEA9">
            <wp:extent cx="3971925" cy="2762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1925" cy="276225"/>
                    </a:xfrm>
                    <a:prstGeom prst="rect">
                      <a:avLst/>
                    </a:prstGeom>
                  </pic:spPr>
                </pic:pic>
              </a:graphicData>
            </a:graphic>
          </wp:inline>
        </w:drawing>
      </w:r>
    </w:p>
    <w:p w14:paraId="601156AA" w14:textId="3195F22D" w:rsidR="0054338B" w:rsidRPr="00155A62" w:rsidRDefault="0054338B" w:rsidP="0054338B">
      <w:pPr>
        <w:spacing w:line="360" w:lineRule="auto"/>
        <w:ind w:left="1416"/>
        <w:jc w:val="center"/>
      </w:pPr>
    </w:p>
    <w:p w14:paraId="71FBBB32" w14:textId="77777777" w:rsidR="00FE68B5" w:rsidRPr="005F3E62" w:rsidRDefault="00FE68B5" w:rsidP="00FE68B5">
      <w:pPr>
        <w:spacing w:line="360" w:lineRule="auto"/>
      </w:pPr>
      <w:r w:rsidRPr="00DC0B28">
        <w:t>No olvide</w:t>
      </w:r>
      <w:r>
        <w:t>s</w:t>
      </w:r>
      <w:r w:rsidRPr="00DC0B28">
        <w:t xml:space="preserve"> mostrar </w:t>
      </w:r>
      <w:r>
        <w:t>tu</w:t>
      </w:r>
      <w:r w:rsidRPr="00DC0B28">
        <w:t xml:space="preserve"> código y capturas de pantalla de sus resultados, incluido el código necesario para </w:t>
      </w:r>
      <w:r>
        <w:t>lograr</w:t>
      </w:r>
      <w:r w:rsidRPr="00DC0B28">
        <w:t xml:space="preserve"> la funcionalidad.</w:t>
      </w:r>
    </w:p>
    <w:p w14:paraId="61495384" w14:textId="77777777" w:rsidR="00FE68B5" w:rsidRDefault="00FE68B5" w:rsidP="00FE68B5">
      <w:pPr>
        <w:pStyle w:val="Prrafodelista"/>
      </w:pPr>
    </w:p>
    <w:p w14:paraId="5515CD96" w14:textId="77777777" w:rsidR="00FE68B5" w:rsidRDefault="00FE68B5" w:rsidP="00FE68B5">
      <w:pPr>
        <w:spacing w:line="360" w:lineRule="auto"/>
      </w:pPr>
      <w:r w:rsidRPr="005F3E62">
        <w:rPr>
          <w:b/>
          <w:bCs/>
        </w:rPr>
        <w:t xml:space="preserve">Pregunta 2. </w:t>
      </w:r>
      <w:bookmarkStart w:id="0" w:name="_Hlk160651882"/>
      <w:r>
        <w:t xml:space="preserve">Sigamos. A continuación, </w:t>
      </w:r>
      <w:r w:rsidRPr="00490447">
        <w:t>encontrará</w:t>
      </w:r>
      <w:r>
        <w:t>s</w:t>
      </w:r>
      <w:r w:rsidRPr="00490447">
        <w:t xml:space="preserve"> 5</w:t>
      </w:r>
      <w:r>
        <w:t xml:space="preserve"> enunciados de</w:t>
      </w:r>
      <w:r w:rsidRPr="00490447">
        <w:t xml:space="preserve"> scripts diferentes para implementar. </w:t>
      </w:r>
      <w:r w:rsidRPr="00A668E6">
        <w:rPr>
          <w:b/>
          <w:bCs/>
        </w:rPr>
        <w:t>Eli</w:t>
      </w:r>
      <w:r>
        <w:rPr>
          <w:b/>
          <w:bCs/>
        </w:rPr>
        <w:t>ge</w:t>
      </w:r>
      <w:r w:rsidRPr="00A668E6">
        <w:rPr>
          <w:b/>
          <w:bCs/>
        </w:rPr>
        <w:t xml:space="preserve"> s</w:t>
      </w:r>
      <w:r>
        <w:rPr>
          <w:b/>
          <w:bCs/>
        </w:rPr>
        <w:t>ó</w:t>
      </w:r>
      <w:r w:rsidRPr="00A668E6">
        <w:rPr>
          <w:b/>
          <w:bCs/>
        </w:rPr>
        <w:t>lo 3 de ellos</w:t>
      </w:r>
      <w:r>
        <w:t xml:space="preserve"> e implementa esos 3. (4,5 puntos)</w:t>
      </w:r>
    </w:p>
    <w:p w14:paraId="113C8C44" w14:textId="77777777" w:rsidR="00FE68B5" w:rsidRDefault="00FE68B5" w:rsidP="00FE68B5">
      <w:pPr>
        <w:spacing w:line="360" w:lineRule="auto"/>
      </w:pPr>
    </w:p>
    <w:p w14:paraId="116243F5" w14:textId="77777777" w:rsidR="00E610BA" w:rsidRDefault="00E610BA" w:rsidP="00FE68B5">
      <w:pPr>
        <w:spacing w:line="360" w:lineRule="auto"/>
      </w:pPr>
    </w:p>
    <w:p w14:paraId="69280F39" w14:textId="257350F7" w:rsidR="000B1390" w:rsidRDefault="000B1390" w:rsidP="000B1390">
      <w:pPr>
        <w:pStyle w:val="Prrafodelista"/>
        <w:numPr>
          <w:ilvl w:val="0"/>
          <w:numId w:val="22"/>
        </w:numPr>
        <w:spacing w:line="360" w:lineRule="auto"/>
      </w:pPr>
      <w:r>
        <w:rPr>
          <w:b/>
          <w:bCs/>
        </w:rPr>
        <w:t>Enchufados</w:t>
      </w:r>
      <w:r w:rsidRPr="00893D75">
        <w:t xml:space="preserve">. Crea una función que busque el primer salario de un empleado dado su emp_no y retorne </w:t>
      </w:r>
      <w:r>
        <w:t xml:space="preserve">un mensaje de error si </w:t>
      </w:r>
      <w:r w:rsidRPr="00893D75">
        <w:t xml:space="preserve">dicha cuantía </w:t>
      </w:r>
      <w:r>
        <w:t>es inferior a</w:t>
      </w:r>
      <w:r w:rsidRPr="00893D75">
        <w:t xml:space="preserve"> $</w:t>
      </w:r>
      <w:r>
        <w:t>10</w:t>
      </w:r>
      <w:r w:rsidRPr="00893D75">
        <w:t xml:space="preserve">0.000. En caso contrario, debe devolver </w:t>
      </w:r>
      <w:r>
        <w:t>el primer sala</w:t>
      </w:r>
      <w:r w:rsidRPr="0026327A">
        <w:t>rio del empleado. (</w:t>
      </w:r>
      <w:r w:rsidR="00D95B9E">
        <w:t>1,5</w:t>
      </w:r>
      <w:r w:rsidRPr="0026327A">
        <w:t xml:space="preserve"> puntos)</w:t>
      </w:r>
    </w:p>
    <w:p w14:paraId="53F5CC3A" w14:textId="77777777" w:rsidR="0054338B" w:rsidRPr="0026327A" w:rsidRDefault="0054338B" w:rsidP="0054338B">
      <w:pPr>
        <w:pStyle w:val="Prrafodelista"/>
        <w:spacing w:line="360" w:lineRule="auto"/>
      </w:pPr>
    </w:p>
    <w:p w14:paraId="40DCE795" w14:textId="7BDCB2D0" w:rsidR="000B1390" w:rsidRPr="0026327A" w:rsidRDefault="000B1390" w:rsidP="000B1390">
      <w:pPr>
        <w:pStyle w:val="Prrafodelista"/>
        <w:numPr>
          <w:ilvl w:val="0"/>
          <w:numId w:val="22"/>
        </w:numPr>
        <w:spacing w:line="360" w:lineRule="auto"/>
      </w:pPr>
      <w:r w:rsidRPr="0026327A">
        <w:rPr>
          <w:b/>
          <w:bCs/>
        </w:rPr>
        <w:t>Reducción de jornada</w:t>
      </w:r>
      <w:r w:rsidRPr="0026327A">
        <w:t>. Crea un procedimiento que baje el salario un 40% a un trabajador dado su emp_no. El procedimiento debe asegurarse de cerrar correctamente el registro del salario anterior y abrir un nuevo registro para el nuevo salario. (</w:t>
      </w:r>
      <w:r w:rsidR="00D95B9E">
        <w:t>1,5</w:t>
      </w:r>
      <w:r w:rsidRPr="0026327A">
        <w:t xml:space="preserve"> puntos)</w:t>
      </w:r>
    </w:p>
    <w:p w14:paraId="75AD0BDA" w14:textId="03E82D5F" w:rsidR="000B1390" w:rsidRPr="0026327A" w:rsidRDefault="000B1390" w:rsidP="000B1390">
      <w:pPr>
        <w:pStyle w:val="Prrafodelista"/>
        <w:numPr>
          <w:ilvl w:val="0"/>
          <w:numId w:val="22"/>
        </w:numPr>
        <w:spacing w:line="360" w:lineRule="auto"/>
      </w:pPr>
      <w:r w:rsidRPr="0026327A">
        <w:rPr>
          <w:b/>
          <w:bCs/>
        </w:rPr>
        <w:lastRenderedPageBreak/>
        <w:t>La extra</w:t>
      </w:r>
      <w:r w:rsidRPr="0026327A">
        <w:t>. Crea un trigger que evite que un empleado tenga dos salarios superpuestos en salaries. Si un nuevo salario se solapa en fechas con otro salario existente para el mismo empleado, muestra un mensaje de error. (</w:t>
      </w:r>
      <w:r w:rsidR="00D95B9E">
        <w:t>1,5</w:t>
      </w:r>
      <w:r w:rsidRPr="0026327A">
        <w:t xml:space="preserve"> puntos)</w:t>
      </w:r>
    </w:p>
    <w:p w14:paraId="4694B551" w14:textId="1A010AAE" w:rsidR="00344656" w:rsidRDefault="00344656" w:rsidP="00344656">
      <w:pPr>
        <w:pStyle w:val="Prrafodelista"/>
        <w:numPr>
          <w:ilvl w:val="0"/>
          <w:numId w:val="22"/>
        </w:numPr>
        <w:spacing w:line="360" w:lineRule="auto"/>
      </w:pPr>
      <w:r>
        <w:rPr>
          <w:b/>
          <w:bCs/>
        </w:rPr>
        <w:t>Migajas</w:t>
      </w:r>
      <w:r>
        <w:t xml:space="preserve">. </w:t>
      </w:r>
      <w:r w:rsidRPr="003B6953">
        <w:t xml:space="preserve">Crea </w:t>
      </w:r>
      <w:r>
        <w:t xml:space="preserve">un trigger que evite que un empleado pueda recibir un nuevo salario </w:t>
      </w:r>
      <w:r w:rsidR="006B465E">
        <w:t xml:space="preserve">que sea un 5% </w:t>
      </w:r>
      <w:r>
        <w:t xml:space="preserve">más </w:t>
      </w:r>
      <w:r w:rsidR="006B465E">
        <w:t>alto</w:t>
      </w:r>
      <w:r>
        <w:t xml:space="preserve"> que su último salario, mostrando un mensaje de error en tal caso. (1,5 puntos)</w:t>
      </w:r>
    </w:p>
    <w:p w14:paraId="06AFFE38" w14:textId="5FBBA566" w:rsidR="00A534CE" w:rsidRDefault="005C3EC9" w:rsidP="00A534CE">
      <w:pPr>
        <w:pStyle w:val="Prrafodelista"/>
        <w:numPr>
          <w:ilvl w:val="0"/>
          <w:numId w:val="22"/>
        </w:numPr>
        <w:spacing w:line="360" w:lineRule="auto"/>
      </w:pPr>
      <w:r>
        <w:rPr>
          <w:b/>
          <w:bCs/>
        </w:rPr>
        <w:t>Las mujeres factura</w:t>
      </w:r>
      <w:r w:rsidR="00F130FF">
        <w:rPr>
          <w:b/>
          <w:bCs/>
        </w:rPr>
        <w:t>n</w:t>
      </w:r>
      <w:r w:rsidR="00A534CE" w:rsidRPr="00AC5EB7">
        <w:t>.</w:t>
      </w:r>
      <w:r w:rsidR="00A534CE">
        <w:t xml:space="preserve"> </w:t>
      </w:r>
      <w:r w:rsidR="00A534CE" w:rsidRPr="00ED64DF">
        <w:t xml:space="preserve">Escribe un procedimiento almacenado que devuelva una lista de </w:t>
      </w:r>
      <w:r w:rsidR="00A534CE">
        <w:t>l</w:t>
      </w:r>
      <w:r>
        <w:t>a</w:t>
      </w:r>
      <w:r w:rsidR="00A534CE" w:rsidRPr="00ED64DF">
        <w:t>s emplead</w:t>
      </w:r>
      <w:r>
        <w:t>a</w:t>
      </w:r>
      <w:r w:rsidR="00A534CE" w:rsidRPr="00ED64DF">
        <w:t>s</w:t>
      </w:r>
      <w:r w:rsidR="00A534CE">
        <w:t xml:space="preserve"> (</w:t>
      </w:r>
      <w:r>
        <w:t>mujer</w:t>
      </w:r>
      <w:r w:rsidR="00A534CE">
        <w:t>es)</w:t>
      </w:r>
      <w:r w:rsidR="00A534CE" w:rsidRPr="00ED64DF">
        <w:t xml:space="preserve"> que </w:t>
      </w:r>
      <w:r w:rsidR="00A534CE">
        <w:t>actualmente cobran m</w:t>
      </w:r>
      <w:r>
        <w:t>ás</w:t>
      </w:r>
      <w:r w:rsidR="00A534CE">
        <w:t xml:space="preserve"> una determinada cuantía, la cual se pasa como parámetro. (1,5 puntos)</w:t>
      </w:r>
    </w:p>
    <w:p w14:paraId="3A1B8623" w14:textId="77777777" w:rsidR="00FE68B5" w:rsidRPr="005C3EC9" w:rsidRDefault="00FE68B5" w:rsidP="00FE68B5">
      <w:pPr>
        <w:spacing w:line="360" w:lineRule="auto"/>
      </w:pPr>
    </w:p>
    <w:bookmarkEnd w:id="0"/>
    <w:p w14:paraId="4CF5C727" w14:textId="77777777" w:rsidR="00FE68B5" w:rsidRPr="0023430C" w:rsidRDefault="00FE68B5" w:rsidP="00FE68B5">
      <w:pPr>
        <w:spacing w:line="360" w:lineRule="auto"/>
      </w:pPr>
      <w:r w:rsidRPr="00DC0B28">
        <w:t>No olvide</w:t>
      </w:r>
      <w:r>
        <w:t>s</w:t>
      </w:r>
      <w:r w:rsidRPr="00DC0B28">
        <w:t xml:space="preserve"> mostrar </w:t>
      </w:r>
      <w:r>
        <w:t>t</w:t>
      </w:r>
      <w:r w:rsidRPr="00DC0B28">
        <w:t>u código y capturas de pantalla de sus resultados, incluido el código necesario para mostrar la funcionalidad.</w:t>
      </w:r>
    </w:p>
    <w:p w14:paraId="0BE6063A" w14:textId="77777777" w:rsidR="00FE68B5" w:rsidRPr="0023430C" w:rsidRDefault="00FE68B5" w:rsidP="00FE68B5"/>
    <w:p w14:paraId="1A25C86D" w14:textId="55A98022" w:rsidR="00765F28" w:rsidRDefault="00765F28" w:rsidP="00FE68B5">
      <w:pPr>
        <w:spacing w:line="360" w:lineRule="auto"/>
      </w:pPr>
      <w:r w:rsidRPr="0023430C">
        <w:rPr>
          <w:b/>
          <w:bCs/>
        </w:rPr>
        <w:t xml:space="preserve">Pregunta 3. </w:t>
      </w:r>
      <w:r w:rsidRPr="00E60955">
        <w:t xml:space="preserve">Nuestro </w:t>
      </w:r>
      <w:r>
        <w:t>superintendente</w:t>
      </w:r>
      <w:r w:rsidRPr="00E60955">
        <w:t xml:space="preserve"> quiere que cada vez que </w:t>
      </w:r>
      <w:r w:rsidR="00AF1FA1">
        <w:t>un empleado reciba un nuevo título</w:t>
      </w:r>
      <w:r w:rsidRPr="00E60955">
        <w:t>, se registren el emp_no, la fecha de</w:t>
      </w:r>
      <w:r>
        <w:t>l nombramiento</w:t>
      </w:r>
      <w:r w:rsidRPr="00E60955">
        <w:t xml:space="preserve">, </w:t>
      </w:r>
      <w:r>
        <w:t xml:space="preserve">el </w:t>
      </w:r>
      <w:r w:rsidR="008D0E31">
        <w:t>nuevo título</w:t>
      </w:r>
      <w:r>
        <w:t xml:space="preserve"> y</w:t>
      </w:r>
      <w:r w:rsidRPr="00E60955">
        <w:t>, especialmente, el emp_no del</w:t>
      </w:r>
      <w:r>
        <w:t xml:space="preserve"> </w:t>
      </w:r>
      <w:r w:rsidR="008D0E31">
        <w:t>manager del departamento</w:t>
      </w:r>
      <w:r w:rsidRPr="00E60955">
        <w:t xml:space="preserve"> en una</w:t>
      </w:r>
      <w:r w:rsidRPr="00A668E6">
        <w:t xml:space="preserve"> tabla llamada "</w:t>
      </w:r>
      <w:r w:rsidR="008D0E31">
        <w:t>titulines</w:t>
      </w:r>
      <w:r w:rsidRPr="00A668E6">
        <w:t>". Consider</w:t>
      </w:r>
      <w:r>
        <w:t>a</w:t>
      </w:r>
      <w:r w:rsidRPr="00A668E6">
        <w:t xml:space="preserve"> las siguientes preguntas</w:t>
      </w:r>
      <w:r>
        <w:t>. (2,5 puntos)</w:t>
      </w:r>
    </w:p>
    <w:p w14:paraId="342C171A" w14:textId="77777777" w:rsidR="00765F28" w:rsidRPr="00BE1B92" w:rsidRDefault="00765F28" w:rsidP="00FE68B5">
      <w:pPr>
        <w:spacing w:line="360" w:lineRule="auto"/>
      </w:pPr>
      <w:bookmarkStart w:id="1" w:name="_GoBack"/>
      <w:bookmarkEnd w:id="1"/>
    </w:p>
    <w:p w14:paraId="75A54594" w14:textId="3094FCA9" w:rsidR="00FE68B5" w:rsidRDefault="00FE68B5" w:rsidP="00FE68B5">
      <w:pPr>
        <w:pStyle w:val="Prrafodelista"/>
        <w:numPr>
          <w:ilvl w:val="0"/>
          <w:numId w:val="24"/>
        </w:numPr>
        <w:spacing w:line="360" w:lineRule="auto"/>
      </w:pPr>
      <w:r w:rsidRPr="00A668E6">
        <w:t>Para lograr la funcionalidad requerida, ¿qué herramienta sería la más apropiada en este caso? ¿</w:t>
      </w:r>
      <w:r>
        <w:t>Trigger</w:t>
      </w:r>
      <w:r w:rsidRPr="00A668E6">
        <w:t>, función o procedimiento? Justifica tu respuesta. (1 punto)</w:t>
      </w:r>
    </w:p>
    <w:p w14:paraId="5EADB868" w14:textId="5B598D36" w:rsidR="00224EDC" w:rsidRDefault="00224EDC" w:rsidP="00224EDC">
      <w:pPr>
        <w:pStyle w:val="Prrafodelista"/>
        <w:spacing w:line="360" w:lineRule="auto"/>
      </w:pPr>
      <w:r w:rsidRPr="00DA4863">
        <w:rPr>
          <w:highlight w:val="yellow"/>
        </w:rPr>
        <w:t xml:space="preserve">Un trigger porque cada vez que un empleado reciba un titulo el trigger lanza la creación de todos los datos para meterle en la tabla </w:t>
      </w:r>
      <w:r w:rsidRPr="00DA4863">
        <w:rPr>
          <w:highlight w:val="yellow"/>
        </w:rPr>
        <w:t>"titulines".</w:t>
      </w:r>
    </w:p>
    <w:p w14:paraId="158B3FF7" w14:textId="77777777" w:rsidR="00224EDC" w:rsidRDefault="00224EDC" w:rsidP="00224EDC">
      <w:pPr>
        <w:pStyle w:val="Prrafodelista"/>
        <w:spacing w:line="360" w:lineRule="auto"/>
      </w:pPr>
    </w:p>
    <w:p w14:paraId="606B25B7" w14:textId="77777777" w:rsidR="00FE68B5" w:rsidRPr="000843DD" w:rsidRDefault="00FE68B5" w:rsidP="00FE68B5">
      <w:pPr>
        <w:pStyle w:val="Prrafodelista"/>
        <w:numPr>
          <w:ilvl w:val="0"/>
          <w:numId w:val="24"/>
        </w:numPr>
        <w:spacing w:line="360" w:lineRule="auto"/>
      </w:pPr>
      <w:r>
        <w:t>Desarrolla</w:t>
      </w:r>
      <w:r w:rsidRPr="000843DD">
        <w:t xml:space="preserve"> la funcionalidad solicitada y </w:t>
      </w:r>
      <w:r>
        <w:t>de</w:t>
      </w:r>
      <w:r w:rsidRPr="000843DD">
        <w:t>muestr</w:t>
      </w:r>
      <w:r>
        <w:t xml:space="preserve">a su </w:t>
      </w:r>
      <w:r w:rsidRPr="000843DD">
        <w:t>funciona</w:t>
      </w:r>
      <w:r>
        <w:t>miento</w:t>
      </w:r>
      <w:r w:rsidRPr="000843DD">
        <w:t>. (1,5 puntos)</w:t>
      </w:r>
    </w:p>
    <w:p w14:paraId="0992CD80" w14:textId="77777777" w:rsidR="00FE68B5" w:rsidRPr="00E27D9D" w:rsidRDefault="00FE68B5" w:rsidP="00FE68B5">
      <w:pPr>
        <w:spacing w:line="360" w:lineRule="auto"/>
        <w:rPr>
          <w:b/>
          <w:bCs/>
        </w:rPr>
      </w:pPr>
    </w:p>
    <w:p w14:paraId="5FE2702E" w14:textId="77777777" w:rsidR="00FE68B5" w:rsidRPr="00E27D9D" w:rsidRDefault="00FE68B5" w:rsidP="00FE68B5">
      <w:pPr>
        <w:rPr>
          <w:b/>
          <w:bCs/>
        </w:rPr>
      </w:pPr>
      <w:bookmarkStart w:id="2" w:name="_Hlk160651955"/>
      <w:r>
        <w:rPr>
          <w:b/>
          <w:bCs/>
        </w:rPr>
        <w:t>NO OLVIDES AÑADIR CAPTURAS DE PANTALLA DE TU CÓDIGO, ASÍ COMO DE TODOS TUS RESULTADOS</w:t>
      </w:r>
    </w:p>
    <w:bookmarkEnd w:id="2"/>
    <w:p w14:paraId="0CF675E5" w14:textId="77777777" w:rsidR="00FE68B5" w:rsidRPr="00E27D9D" w:rsidRDefault="00FE68B5" w:rsidP="00FE68B5">
      <w:pPr>
        <w:rPr>
          <w:b/>
          <w:bCs/>
        </w:rPr>
      </w:pPr>
    </w:p>
    <w:p w14:paraId="4E2E9507" w14:textId="77777777" w:rsidR="00FE68B5" w:rsidRPr="00FE68B5" w:rsidRDefault="00FE68B5" w:rsidP="00FE68B5">
      <w:pPr>
        <w:spacing w:line="360" w:lineRule="auto"/>
      </w:pPr>
    </w:p>
    <w:sectPr w:rsidR="00FE68B5" w:rsidRPr="00FE68B5" w:rsidSect="00DE7889">
      <w:headerReference w:type="default" r:id="rId19"/>
      <w:footerReference w:type="default" r:id="rId20"/>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A8390F" w14:textId="77777777" w:rsidR="00B87196" w:rsidRDefault="00B87196" w:rsidP="00DB777B">
      <w:r>
        <w:separator/>
      </w:r>
    </w:p>
  </w:endnote>
  <w:endnote w:type="continuationSeparator" w:id="0">
    <w:p w14:paraId="3FEFDB86" w14:textId="77777777" w:rsidR="00B87196" w:rsidRDefault="00B87196" w:rsidP="00DB777B">
      <w:r>
        <w:continuationSeparator/>
      </w:r>
    </w:p>
  </w:endnote>
  <w:endnote w:type="continuationNotice" w:id="1">
    <w:p w14:paraId="06B7E5A1" w14:textId="77777777" w:rsidR="00B87196" w:rsidRDefault="00B87196"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altName w:val="Arial"/>
    <w:charset w:val="00"/>
    <w:family w:val="swiss"/>
    <w:pitch w:val="variable"/>
    <w:sig w:usb0="00000001"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912331"/>
      <w:docPartObj>
        <w:docPartGallery w:val="Page Numbers (Bottom of Page)"/>
        <w:docPartUnique/>
      </w:docPartObj>
    </w:sdtPr>
    <w:sdtEndPr/>
    <w:sdtContent>
      <w:p w14:paraId="74AF05F8" w14:textId="61370DF3"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lang w:eastAsia="es-ES"/>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2B3BDA">
          <w:rPr>
            <w:rStyle w:val="Ttulo1Car"/>
            <w:noProof/>
          </w:rPr>
          <w:t>1</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0DEA81" w14:textId="77777777" w:rsidR="00B87196" w:rsidRDefault="00B87196" w:rsidP="00DB777B">
      <w:r>
        <w:separator/>
      </w:r>
    </w:p>
  </w:footnote>
  <w:footnote w:type="continuationSeparator" w:id="0">
    <w:p w14:paraId="28B736ED" w14:textId="77777777" w:rsidR="00B87196" w:rsidRDefault="00B87196" w:rsidP="00DB777B">
      <w:r>
        <w:continuationSeparator/>
      </w:r>
    </w:p>
  </w:footnote>
  <w:footnote w:type="continuationNotice" w:id="1">
    <w:p w14:paraId="2BB89559" w14:textId="77777777" w:rsidR="00B87196" w:rsidRDefault="00B87196" w:rsidP="00DB777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FE634B" w14:textId="77777777" w:rsidR="00C42B38" w:rsidRDefault="004A6C72" w:rsidP="00DB777B">
    <w:pPr>
      <w:pStyle w:val="Encabezado"/>
    </w:pPr>
    <w:r>
      <w:rPr>
        <w:noProof/>
        <w:lang w:eastAsia="es-ES"/>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lang w:eastAsia="es-ES"/>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lang w:eastAsia="es-ES"/>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lang w:eastAsia="es-ES"/>
      </w:rPr>
      <mc:AlternateContent>
        <mc:Choice Requires="wps">
          <w:drawing>
            <wp:anchor distT="0" distB="0" distL="114300" distR="114300" simplePos="0" relativeHeight="251652103" behindDoc="0" locked="0" layoutInCell="1" allowOverlap="1" wp14:anchorId="583A0B64" wp14:editId="45D3EF64">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2E99605"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lang w:eastAsia="es-ES"/>
      </w:rPr>
      <mc:AlternateContent>
        <mc:Choice Requires="wps">
          <w:drawing>
            <wp:anchor distT="0" distB="0" distL="114300" distR="114300" simplePos="0" relativeHeight="251653127" behindDoc="0" locked="0" layoutInCell="1" allowOverlap="1" wp14:anchorId="6E93B707" wp14:editId="33E1705E">
              <wp:simplePos x="0" y="0"/>
              <wp:positionH relativeFrom="column">
                <wp:posOffset>-1080491</wp:posOffset>
              </wp:positionH>
              <wp:positionV relativeFrom="paragraph">
                <wp:posOffset>-340024</wp:posOffset>
              </wp:positionV>
              <wp:extent cx="360000" cy="36000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60000" cy="36000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4220C8A"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1pt;margin-top:-26.75pt;width:28.35pt;height:28.35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" fillcolor="#1f4e79" stroked="f" strokeweight="1pt"/>
          </w:pict>
        </mc:Fallback>
      </mc:AlternateContent>
    </w:r>
    <w:r w:rsidR="005B25F4">
      <w:rPr>
        <w:noProof/>
        <w:lang w:eastAsia="es-ES"/>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235BA79E"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3C3E99">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3C3E99">
                            <w:rPr>
                              <w:color w:val="FFFFFF" w:themeColor="background1"/>
                            </w:rPr>
                            <w:t>BASE</w:t>
                          </w:r>
                          <w:r w:rsidR="00AE1FE6">
                            <w:rPr>
                              <w:color w:val="FFFFFF" w:themeColor="background1"/>
                            </w:rPr>
                            <w:t>S</w:t>
                          </w:r>
                          <w:r w:rsidR="0059540C">
                            <w:rPr>
                              <w:color w:val="FFFFFF" w:themeColor="background1"/>
                            </w:rPr>
                            <w:t xml:space="preserve">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66GAIAACw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" filled="f" stroked="f" strokeweight=".5pt">
              <v:textbox>
                <w:txbxContent>
                  <w:p w14:paraId="2ACE4139" w14:textId="235BA79E"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3C3E99">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3C3E99">
                      <w:rPr>
                        <w:color w:val="FFFFFF" w:themeColor="background1"/>
                      </w:rPr>
                      <w:t>BASE</w:t>
                    </w:r>
                    <w:r w:rsidR="00AE1FE6">
                      <w:rPr>
                        <w:color w:val="FFFFFF" w:themeColor="background1"/>
                      </w:rPr>
                      <w:t>S</w:t>
                    </w:r>
                    <w:r w:rsidR="0059540C">
                      <w:rPr>
                        <w:color w:val="FFFFFF" w:themeColor="background1"/>
                      </w:rPr>
                      <w:t xml:space="preserve"> DE DATOS</w:t>
                    </w:r>
                  </w:p>
                </w:txbxContent>
              </v:textbox>
            </v:shape>
          </w:pict>
        </mc:Fallback>
      </mc:AlternateContent>
    </w:r>
    <w:r w:rsidR="00C42B38">
      <w:tab/>
    </w:r>
    <w:r w:rsidR="00C42B38" w:rsidRPr="00C42B38">
      <w:rPr>
        <w:noProof/>
        <w:lang w:eastAsia="es-ES"/>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A420859"/>
    <w:multiLevelType w:val="hybridMultilevel"/>
    <w:tmpl w:val="E3C497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C390BB9"/>
    <w:multiLevelType w:val="hybridMultilevel"/>
    <w:tmpl w:val="BCA6E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5" w15:restartNumberingAfterBreak="0">
    <w:nsid w:val="4C826F1F"/>
    <w:multiLevelType w:val="hybridMultilevel"/>
    <w:tmpl w:val="73307E2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CDE7C28"/>
    <w:multiLevelType w:val="hybridMultilevel"/>
    <w:tmpl w:val="B89E1F8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6F1A78BE"/>
    <w:multiLevelType w:val="hybridMultilevel"/>
    <w:tmpl w:val="E8689A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8"/>
  </w:num>
  <w:num w:numId="3">
    <w:abstractNumId w:val="11"/>
  </w:num>
  <w:num w:numId="4">
    <w:abstractNumId w:val="19"/>
  </w:num>
  <w:num w:numId="5">
    <w:abstractNumId w:val="2"/>
  </w:num>
  <w:num w:numId="6">
    <w:abstractNumId w:val="0"/>
  </w:num>
  <w:num w:numId="7">
    <w:abstractNumId w:val="22"/>
  </w:num>
  <w:num w:numId="8">
    <w:abstractNumId w:val="14"/>
  </w:num>
  <w:num w:numId="9">
    <w:abstractNumId w:val="3"/>
  </w:num>
  <w:num w:numId="10">
    <w:abstractNumId w:val="4"/>
  </w:num>
  <w:num w:numId="11">
    <w:abstractNumId w:val="23"/>
  </w:num>
  <w:num w:numId="12">
    <w:abstractNumId w:val="13"/>
  </w:num>
  <w:num w:numId="13">
    <w:abstractNumId w:val="5"/>
  </w:num>
  <w:num w:numId="14">
    <w:abstractNumId w:val="10"/>
  </w:num>
  <w:num w:numId="15">
    <w:abstractNumId w:val="9"/>
  </w:num>
  <w:num w:numId="16">
    <w:abstractNumId w:val="8"/>
  </w:num>
  <w:num w:numId="17">
    <w:abstractNumId w:val="17"/>
  </w:num>
  <w:num w:numId="18">
    <w:abstractNumId w:val="16"/>
  </w:num>
  <w:num w:numId="19">
    <w:abstractNumId w:val="6"/>
  </w:num>
  <w:num w:numId="20">
    <w:abstractNumId w:val="7"/>
  </w:num>
  <w:num w:numId="21">
    <w:abstractNumId w:val="21"/>
  </w:num>
  <w:num w:numId="22">
    <w:abstractNumId w:val="20"/>
  </w:num>
  <w:num w:numId="23">
    <w:abstractNumId w:val="12"/>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7D7"/>
    <w:rsid w:val="00013262"/>
    <w:rsid w:val="00013752"/>
    <w:rsid w:val="00017F4F"/>
    <w:rsid w:val="000353EF"/>
    <w:rsid w:val="000521DC"/>
    <w:rsid w:val="00060DCE"/>
    <w:rsid w:val="000724FD"/>
    <w:rsid w:val="00073631"/>
    <w:rsid w:val="00080D6E"/>
    <w:rsid w:val="000820D5"/>
    <w:rsid w:val="0008278D"/>
    <w:rsid w:val="000843DD"/>
    <w:rsid w:val="000843FF"/>
    <w:rsid w:val="00090837"/>
    <w:rsid w:val="00094AF1"/>
    <w:rsid w:val="000955DC"/>
    <w:rsid w:val="000957CB"/>
    <w:rsid w:val="000A2C74"/>
    <w:rsid w:val="000B1390"/>
    <w:rsid w:val="000B2130"/>
    <w:rsid w:val="000B4658"/>
    <w:rsid w:val="000C009A"/>
    <w:rsid w:val="000C4D95"/>
    <w:rsid w:val="000C57A2"/>
    <w:rsid w:val="000D6BBD"/>
    <w:rsid w:val="000E425B"/>
    <w:rsid w:val="000E439C"/>
    <w:rsid w:val="000E6704"/>
    <w:rsid w:val="000E710D"/>
    <w:rsid w:val="000E7619"/>
    <w:rsid w:val="000F2DDA"/>
    <w:rsid w:val="000F5E86"/>
    <w:rsid w:val="00102FE2"/>
    <w:rsid w:val="0010442A"/>
    <w:rsid w:val="0011265F"/>
    <w:rsid w:val="00117D51"/>
    <w:rsid w:val="00124DCC"/>
    <w:rsid w:val="00125CD5"/>
    <w:rsid w:val="00130E3B"/>
    <w:rsid w:val="001413E6"/>
    <w:rsid w:val="0014143C"/>
    <w:rsid w:val="00146005"/>
    <w:rsid w:val="00150FA3"/>
    <w:rsid w:val="00154B3D"/>
    <w:rsid w:val="001573B3"/>
    <w:rsid w:val="00172A93"/>
    <w:rsid w:val="001752F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24312"/>
    <w:rsid w:val="00224EDC"/>
    <w:rsid w:val="002405CB"/>
    <w:rsid w:val="0024469E"/>
    <w:rsid w:val="002509ED"/>
    <w:rsid w:val="00253DFF"/>
    <w:rsid w:val="00255B86"/>
    <w:rsid w:val="00262A4F"/>
    <w:rsid w:val="00262AB3"/>
    <w:rsid w:val="0026384B"/>
    <w:rsid w:val="00264DD4"/>
    <w:rsid w:val="002828E9"/>
    <w:rsid w:val="00286C37"/>
    <w:rsid w:val="00292F79"/>
    <w:rsid w:val="00295CB9"/>
    <w:rsid w:val="002A1A3C"/>
    <w:rsid w:val="002A2667"/>
    <w:rsid w:val="002A6465"/>
    <w:rsid w:val="002A6D84"/>
    <w:rsid w:val="002B3BDA"/>
    <w:rsid w:val="002C72A6"/>
    <w:rsid w:val="002D53E8"/>
    <w:rsid w:val="002F0FF3"/>
    <w:rsid w:val="002F4297"/>
    <w:rsid w:val="003025B3"/>
    <w:rsid w:val="00303E00"/>
    <w:rsid w:val="0031473F"/>
    <w:rsid w:val="00315EAD"/>
    <w:rsid w:val="00327FF8"/>
    <w:rsid w:val="00331176"/>
    <w:rsid w:val="003332D8"/>
    <w:rsid w:val="003345CE"/>
    <w:rsid w:val="00334A68"/>
    <w:rsid w:val="0034114E"/>
    <w:rsid w:val="00341265"/>
    <w:rsid w:val="00344656"/>
    <w:rsid w:val="00353790"/>
    <w:rsid w:val="00362B81"/>
    <w:rsid w:val="00366E25"/>
    <w:rsid w:val="00370556"/>
    <w:rsid w:val="003813C8"/>
    <w:rsid w:val="00383AEB"/>
    <w:rsid w:val="003915E6"/>
    <w:rsid w:val="003A26A1"/>
    <w:rsid w:val="003A5DFD"/>
    <w:rsid w:val="003B6DD4"/>
    <w:rsid w:val="003C3E99"/>
    <w:rsid w:val="003C6085"/>
    <w:rsid w:val="003C62B1"/>
    <w:rsid w:val="003D2D8F"/>
    <w:rsid w:val="003D609B"/>
    <w:rsid w:val="003E6EC2"/>
    <w:rsid w:val="003F2CB6"/>
    <w:rsid w:val="00405864"/>
    <w:rsid w:val="004333D5"/>
    <w:rsid w:val="00445EEE"/>
    <w:rsid w:val="00455603"/>
    <w:rsid w:val="004626A6"/>
    <w:rsid w:val="0047122D"/>
    <w:rsid w:val="00472438"/>
    <w:rsid w:val="004937B4"/>
    <w:rsid w:val="004A6C72"/>
    <w:rsid w:val="004C19D4"/>
    <w:rsid w:val="004D5586"/>
    <w:rsid w:val="004E0CD7"/>
    <w:rsid w:val="004E29A6"/>
    <w:rsid w:val="00510B4B"/>
    <w:rsid w:val="00517D3F"/>
    <w:rsid w:val="00521429"/>
    <w:rsid w:val="005229B4"/>
    <w:rsid w:val="00527401"/>
    <w:rsid w:val="00531292"/>
    <w:rsid w:val="0054026E"/>
    <w:rsid w:val="005423ED"/>
    <w:rsid w:val="0054338B"/>
    <w:rsid w:val="00546C88"/>
    <w:rsid w:val="00550451"/>
    <w:rsid w:val="005601C7"/>
    <w:rsid w:val="005624AA"/>
    <w:rsid w:val="00580219"/>
    <w:rsid w:val="005829BC"/>
    <w:rsid w:val="00582C3B"/>
    <w:rsid w:val="00583427"/>
    <w:rsid w:val="00585C96"/>
    <w:rsid w:val="005938D0"/>
    <w:rsid w:val="0059540C"/>
    <w:rsid w:val="0059609D"/>
    <w:rsid w:val="00596453"/>
    <w:rsid w:val="005B14DF"/>
    <w:rsid w:val="005B1DA1"/>
    <w:rsid w:val="005B25F4"/>
    <w:rsid w:val="005C3EC9"/>
    <w:rsid w:val="005D1FE9"/>
    <w:rsid w:val="005D2EA6"/>
    <w:rsid w:val="005D4BB9"/>
    <w:rsid w:val="005D6AFC"/>
    <w:rsid w:val="005F670C"/>
    <w:rsid w:val="00600163"/>
    <w:rsid w:val="00603073"/>
    <w:rsid w:val="0061342E"/>
    <w:rsid w:val="006201EC"/>
    <w:rsid w:val="00622B1E"/>
    <w:rsid w:val="00631899"/>
    <w:rsid w:val="00657C9C"/>
    <w:rsid w:val="006611D6"/>
    <w:rsid w:val="006769F0"/>
    <w:rsid w:val="00681BEA"/>
    <w:rsid w:val="00682D9E"/>
    <w:rsid w:val="00690239"/>
    <w:rsid w:val="00690351"/>
    <w:rsid w:val="00694F77"/>
    <w:rsid w:val="00695C33"/>
    <w:rsid w:val="006A1B52"/>
    <w:rsid w:val="006A4F05"/>
    <w:rsid w:val="006B465E"/>
    <w:rsid w:val="006C0D28"/>
    <w:rsid w:val="006E2EB1"/>
    <w:rsid w:val="006F03D4"/>
    <w:rsid w:val="006F30CF"/>
    <w:rsid w:val="00714567"/>
    <w:rsid w:val="0071594B"/>
    <w:rsid w:val="007164CF"/>
    <w:rsid w:val="00717C7A"/>
    <w:rsid w:val="007318C8"/>
    <w:rsid w:val="00737CAF"/>
    <w:rsid w:val="00746CA1"/>
    <w:rsid w:val="007611CD"/>
    <w:rsid w:val="007618B4"/>
    <w:rsid w:val="00763F95"/>
    <w:rsid w:val="00765F28"/>
    <w:rsid w:val="007828B6"/>
    <w:rsid w:val="00794FC1"/>
    <w:rsid w:val="007A0D80"/>
    <w:rsid w:val="007A5E56"/>
    <w:rsid w:val="007A7CFB"/>
    <w:rsid w:val="007B2F1E"/>
    <w:rsid w:val="007B42CA"/>
    <w:rsid w:val="007C436A"/>
    <w:rsid w:val="007D58D7"/>
    <w:rsid w:val="007E67D7"/>
    <w:rsid w:val="007F008B"/>
    <w:rsid w:val="007F2232"/>
    <w:rsid w:val="008048D5"/>
    <w:rsid w:val="00804D18"/>
    <w:rsid w:val="00811141"/>
    <w:rsid w:val="00811E62"/>
    <w:rsid w:val="00822673"/>
    <w:rsid w:val="00823894"/>
    <w:rsid w:val="0082431D"/>
    <w:rsid w:val="0082440B"/>
    <w:rsid w:val="00824FD8"/>
    <w:rsid w:val="0083526F"/>
    <w:rsid w:val="00840D18"/>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3E38"/>
    <w:rsid w:val="008B4F41"/>
    <w:rsid w:val="008B5216"/>
    <w:rsid w:val="008D0E31"/>
    <w:rsid w:val="008E4A2F"/>
    <w:rsid w:val="008E7213"/>
    <w:rsid w:val="008E72D1"/>
    <w:rsid w:val="008F20A4"/>
    <w:rsid w:val="00900F07"/>
    <w:rsid w:val="00901B79"/>
    <w:rsid w:val="00903D0E"/>
    <w:rsid w:val="0090670A"/>
    <w:rsid w:val="00920888"/>
    <w:rsid w:val="0092206F"/>
    <w:rsid w:val="00930B00"/>
    <w:rsid w:val="0093361C"/>
    <w:rsid w:val="009343F5"/>
    <w:rsid w:val="009376B6"/>
    <w:rsid w:val="00941AF4"/>
    <w:rsid w:val="00943EC2"/>
    <w:rsid w:val="00952612"/>
    <w:rsid w:val="00962CC1"/>
    <w:rsid w:val="009646BB"/>
    <w:rsid w:val="009741B2"/>
    <w:rsid w:val="00980A15"/>
    <w:rsid w:val="009A215F"/>
    <w:rsid w:val="009A3EB2"/>
    <w:rsid w:val="009A6B82"/>
    <w:rsid w:val="009B4B2D"/>
    <w:rsid w:val="009B6861"/>
    <w:rsid w:val="009C04DF"/>
    <w:rsid w:val="009C3F0D"/>
    <w:rsid w:val="009C61D2"/>
    <w:rsid w:val="009E512F"/>
    <w:rsid w:val="009E6AB2"/>
    <w:rsid w:val="009E6C69"/>
    <w:rsid w:val="00A02A78"/>
    <w:rsid w:val="00A0690A"/>
    <w:rsid w:val="00A14E7D"/>
    <w:rsid w:val="00A23F40"/>
    <w:rsid w:val="00A332E7"/>
    <w:rsid w:val="00A36940"/>
    <w:rsid w:val="00A534CE"/>
    <w:rsid w:val="00A668E6"/>
    <w:rsid w:val="00A67C11"/>
    <w:rsid w:val="00A7244D"/>
    <w:rsid w:val="00A74A11"/>
    <w:rsid w:val="00AA017C"/>
    <w:rsid w:val="00AB2E41"/>
    <w:rsid w:val="00AD687F"/>
    <w:rsid w:val="00AE1FE6"/>
    <w:rsid w:val="00AE282C"/>
    <w:rsid w:val="00AE4022"/>
    <w:rsid w:val="00AE4782"/>
    <w:rsid w:val="00AF1FA1"/>
    <w:rsid w:val="00AF39EE"/>
    <w:rsid w:val="00B2162D"/>
    <w:rsid w:val="00B26F11"/>
    <w:rsid w:val="00B30DF3"/>
    <w:rsid w:val="00B31F64"/>
    <w:rsid w:val="00B353B0"/>
    <w:rsid w:val="00B5020A"/>
    <w:rsid w:val="00B5101D"/>
    <w:rsid w:val="00B57C8B"/>
    <w:rsid w:val="00B6593B"/>
    <w:rsid w:val="00B71CE8"/>
    <w:rsid w:val="00B71FB8"/>
    <w:rsid w:val="00B724BE"/>
    <w:rsid w:val="00B75299"/>
    <w:rsid w:val="00B76208"/>
    <w:rsid w:val="00B77F6C"/>
    <w:rsid w:val="00B87196"/>
    <w:rsid w:val="00B87849"/>
    <w:rsid w:val="00BA5B6D"/>
    <w:rsid w:val="00BB2878"/>
    <w:rsid w:val="00BB6D5E"/>
    <w:rsid w:val="00BC7355"/>
    <w:rsid w:val="00BD24EC"/>
    <w:rsid w:val="00BE748D"/>
    <w:rsid w:val="00C02078"/>
    <w:rsid w:val="00C20CD0"/>
    <w:rsid w:val="00C22B1F"/>
    <w:rsid w:val="00C24024"/>
    <w:rsid w:val="00C259BC"/>
    <w:rsid w:val="00C273C9"/>
    <w:rsid w:val="00C30B5A"/>
    <w:rsid w:val="00C42B38"/>
    <w:rsid w:val="00C44A45"/>
    <w:rsid w:val="00C50B18"/>
    <w:rsid w:val="00C51455"/>
    <w:rsid w:val="00C55A81"/>
    <w:rsid w:val="00C611C3"/>
    <w:rsid w:val="00C7155F"/>
    <w:rsid w:val="00C73469"/>
    <w:rsid w:val="00C73E8B"/>
    <w:rsid w:val="00C7715E"/>
    <w:rsid w:val="00C868C7"/>
    <w:rsid w:val="00C965E0"/>
    <w:rsid w:val="00CA3DF0"/>
    <w:rsid w:val="00CB3FF5"/>
    <w:rsid w:val="00CC36EE"/>
    <w:rsid w:val="00CE0DE9"/>
    <w:rsid w:val="00CF176C"/>
    <w:rsid w:val="00D007F6"/>
    <w:rsid w:val="00D02423"/>
    <w:rsid w:val="00D04A29"/>
    <w:rsid w:val="00D16E9C"/>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B9E"/>
    <w:rsid w:val="00DA4863"/>
    <w:rsid w:val="00DA6C8C"/>
    <w:rsid w:val="00DA75BF"/>
    <w:rsid w:val="00DB112A"/>
    <w:rsid w:val="00DB2597"/>
    <w:rsid w:val="00DB3899"/>
    <w:rsid w:val="00DB777B"/>
    <w:rsid w:val="00DC02E6"/>
    <w:rsid w:val="00DC0B28"/>
    <w:rsid w:val="00DC26AA"/>
    <w:rsid w:val="00DD240B"/>
    <w:rsid w:val="00DD4159"/>
    <w:rsid w:val="00DD502B"/>
    <w:rsid w:val="00DD5F8B"/>
    <w:rsid w:val="00DD7A51"/>
    <w:rsid w:val="00DE0334"/>
    <w:rsid w:val="00DE7889"/>
    <w:rsid w:val="00DF3CA5"/>
    <w:rsid w:val="00E0190F"/>
    <w:rsid w:val="00E03F3E"/>
    <w:rsid w:val="00E14552"/>
    <w:rsid w:val="00E14AFF"/>
    <w:rsid w:val="00E17416"/>
    <w:rsid w:val="00E17A4C"/>
    <w:rsid w:val="00E3166E"/>
    <w:rsid w:val="00E421FB"/>
    <w:rsid w:val="00E42E8D"/>
    <w:rsid w:val="00E43A5C"/>
    <w:rsid w:val="00E50A88"/>
    <w:rsid w:val="00E54FD7"/>
    <w:rsid w:val="00E563A5"/>
    <w:rsid w:val="00E57C32"/>
    <w:rsid w:val="00E610BA"/>
    <w:rsid w:val="00E756BE"/>
    <w:rsid w:val="00E75DBF"/>
    <w:rsid w:val="00E828EF"/>
    <w:rsid w:val="00E8534C"/>
    <w:rsid w:val="00E9716C"/>
    <w:rsid w:val="00E97391"/>
    <w:rsid w:val="00EA129C"/>
    <w:rsid w:val="00EB0E08"/>
    <w:rsid w:val="00EB1955"/>
    <w:rsid w:val="00EB278E"/>
    <w:rsid w:val="00EB76A4"/>
    <w:rsid w:val="00EC1A35"/>
    <w:rsid w:val="00EC2DB6"/>
    <w:rsid w:val="00ED3A92"/>
    <w:rsid w:val="00EE3563"/>
    <w:rsid w:val="00EE4035"/>
    <w:rsid w:val="00EE4AED"/>
    <w:rsid w:val="00EF32DD"/>
    <w:rsid w:val="00F0528B"/>
    <w:rsid w:val="00F07310"/>
    <w:rsid w:val="00F11DED"/>
    <w:rsid w:val="00F1290F"/>
    <w:rsid w:val="00F130FF"/>
    <w:rsid w:val="00F26595"/>
    <w:rsid w:val="00F425E7"/>
    <w:rsid w:val="00F50A8E"/>
    <w:rsid w:val="00F530ED"/>
    <w:rsid w:val="00F65769"/>
    <w:rsid w:val="00F76149"/>
    <w:rsid w:val="00F95445"/>
    <w:rsid w:val="00F96440"/>
    <w:rsid w:val="00FB5B76"/>
    <w:rsid w:val="00FC58C8"/>
    <w:rsid w:val="00FE313D"/>
    <w:rsid w:val="00FE40FB"/>
    <w:rsid w:val="00FE68B5"/>
    <w:rsid w:val="00FF28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exto"/>
    <w:qFormat/>
    <w:rsid w:val="000843DD"/>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customStyle="1" w:styleId="UnresolvedMention">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jp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2.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3.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A2DDC1-62B4-4173-AB54-564286604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Actividad Decroly 2023</Template>
  <TotalTime>2</TotalTime>
  <Pages>3</Pages>
  <Words>564</Words>
  <Characters>3103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daw1</cp:lastModifiedBy>
  <cp:revision>2</cp:revision>
  <cp:lastPrinted>2023-04-20T15:39:00Z</cp:lastPrinted>
  <dcterms:created xsi:type="dcterms:W3CDTF">2025-05-23T08:44:00Z</dcterms:created>
  <dcterms:modified xsi:type="dcterms:W3CDTF">2025-05-23T08:44:00Z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