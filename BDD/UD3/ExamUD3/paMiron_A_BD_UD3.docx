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8C11C" w14:textId="12B54DCB" w:rsidR="00F50A8E" w:rsidRPr="00EE1E85" w:rsidRDefault="00EE1E85" w:rsidP="00F50A8E">
      <w:pPr>
        <w:pStyle w:val="Ttulo2"/>
        <w:rPr>
          <w:sz w:val="32"/>
          <w:szCs w:val="32"/>
        </w:rPr>
      </w:pPr>
      <w:r w:rsidRPr="00EE1E85">
        <w:rPr>
          <w:sz w:val="32"/>
          <w:szCs w:val="32"/>
        </w:rPr>
        <w:t>UD</w:t>
      </w:r>
      <w:r w:rsidR="00B76208" w:rsidRPr="00EE1E85">
        <w:rPr>
          <w:sz w:val="32"/>
          <w:szCs w:val="32"/>
        </w:rPr>
        <w:t>2</w:t>
      </w:r>
      <w:r w:rsidR="008E7213" w:rsidRPr="00EE1E85">
        <w:rPr>
          <w:sz w:val="32"/>
          <w:szCs w:val="32"/>
        </w:rPr>
        <w:t xml:space="preserve"> </w:t>
      </w:r>
      <w:r w:rsidR="005B1DA1" w:rsidRPr="00EE1E85">
        <w:rPr>
          <w:sz w:val="32"/>
          <w:szCs w:val="32"/>
        </w:rPr>
        <w:t>–</w:t>
      </w:r>
      <w:r w:rsidR="00F50A8E" w:rsidRPr="00EE1E85">
        <w:rPr>
          <w:sz w:val="32"/>
          <w:szCs w:val="32"/>
        </w:rPr>
        <w:t xml:space="preserve"> </w:t>
      </w:r>
      <w:r w:rsidRPr="00EE1E85">
        <w:rPr>
          <w:sz w:val="32"/>
          <w:szCs w:val="32"/>
        </w:rPr>
        <w:t>Examen</w:t>
      </w:r>
      <w:r w:rsidR="00527401" w:rsidRPr="00EE1E85">
        <w:rPr>
          <w:sz w:val="32"/>
          <w:szCs w:val="32"/>
        </w:rPr>
        <w:t xml:space="preserve"> (</w:t>
      </w:r>
      <w:r w:rsidRPr="00EE1E85">
        <w:rPr>
          <w:sz w:val="32"/>
          <w:szCs w:val="32"/>
        </w:rPr>
        <w:t>M</w:t>
      </w:r>
      <w:r w:rsidR="00527401" w:rsidRPr="00EE1E85">
        <w:rPr>
          <w:sz w:val="32"/>
          <w:szCs w:val="32"/>
        </w:rPr>
        <w:t>odel</w:t>
      </w:r>
      <w:r w:rsidRPr="00EE1E85">
        <w:rPr>
          <w:sz w:val="32"/>
          <w:szCs w:val="32"/>
        </w:rPr>
        <w:t>o A</w:t>
      </w:r>
      <w:r w:rsidR="00527401" w:rsidRPr="00EE1E85">
        <w:rPr>
          <w:sz w:val="32"/>
          <w:szCs w:val="32"/>
        </w:rPr>
        <w:t>)</w:t>
      </w:r>
    </w:p>
    <w:p w14:paraId="3A4524E4" w14:textId="595C339B" w:rsidR="00F50A8E" w:rsidRDefault="00EE1E85" w:rsidP="00F50A8E">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56E3A770" w14:textId="77777777" w:rsidR="00566276" w:rsidRDefault="00566276" w:rsidP="00F50A8E">
      <w:pPr>
        <w:rPr>
          <w:b/>
          <w:bCs/>
        </w:rPr>
      </w:pPr>
    </w:p>
    <w:p w14:paraId="6865CCA4" w14:textId="3A529132" w:rsidR="00566276" w:rsidRPr="00566276" w:rsidRDefault="00566276" w:rsidP="00EF5321">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39A80352" w14:textId="77777777" w:rsidR="00566276" w:rsidRPr="00566276" w:rsidRDefault="00566276" w:rsidP="00566276"/>
    <w:p w14:paraId="38A8BA89" w14:textId="4E817308" w:rsidR="00566276" w:rsidRDefault="00566276" w:rsidP="00566276">
      <w:r w:rsidRPr="00527401">
        <w:rPr>
          <w:b/>
          <w:bCs/>
        </w:rPr>
        <w:t xml:space="preserve">Pregunta 1. </w:t>
      </w:r>
      <w:r>
        <w:t>Teniendo en cuenta la base de datos dada, necesitamos agregar una nueva tabla llamada "homenaje". Dicha tabla debe estar conectada a los empleados, ya que un empleado puede recibir varios homenajes, sin embargo, se organiza un homenaje para un solo empleado. Cada registro de cada homenaje debe contener un lugar, una fecha y un regalo para el empleado homenajeado (puede ser una pluma, un reloj o un ordenador portátil). (2 puntos)</w:t>
      </w:r>
    </w:p>
    <w:p w14:paraId="42D97C3E" w14:textId="77777777" w:rsidR="00566276" w:rsidRPr="00566276" w:rsidRDefault="00566276" w:rsidP="00566276"/>
    <w:p w14:paraId="3C08E346" w14:textId="5B5488D3" w:rsidR="00566276" w:rsidRPr="00003CFC" w:rsidRDefault="00566276" w:rsidP="00566276">
      <w:r w:rsidRPr="00003CFC">
        <w:t>Se pide:</w:t>
      </w:r>
    </w:p>
    <w:p w14:paraId="14C19171" w14:textId="04839CC9" w:rsidR="00566276" w:rsidRPr="00003CFC" w:rsidRDefault="00566276" w:rsidP="00566276"/>
    <w:p w14:paraId="09718F12" w14:textId="4AE8AF67" w:rsidR="00003CFC" w:rsidRDefault="00275565" w:rsidP="00003CFC">
      <w:pPr>
        <w:pStyle w:val="Prrafodelista"/>
        <w:numPr>
          <w:ilvl w:val="0"/>
          <w:numId w:val="22"/>
        </w:numPr>
      </w:pPr>
      <w:r>
        <w:rPr>
          <w:noProof/>
          <w:lang w:eastAsia="es-ES"/>
        </w:rPr>
        <w:drawing>
          <wp:anchor distT="0" distB="0" distL="114300" distR="114300" simplePos="0" relativeHeight="251658240" behindDoc="1" locked="0" layoutInCell="1" allowOverlap="1" wp14:anchorId="0EE42DCE" wp14:editId="12477760">
            <wp:simplePos x="0" y="0"/>
            <wp:positionH relativeFrom="column">
              <wp:posOffset>660400</wp:posOffset>
            </wp:positionH>
            <wp:positionV relativeFrom="paragraph">
              <wp:posOffset>580390</wp:posOffset>
            </wp:positionV>
            <wp:extent cx="3912870" cy="151765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2870" cy="1517650"/>
                    </a:xfrm>
                    <a:prstGeom prst="rect">
                      <a:avLst/>
                    </a:prstGeom>
                  </pic:spPr>
                </pic:pic>
              </a:graphicData>
            </a:graphic>
            <wp14:sizeRelH relativeFrom="page">
              <wp14:pctWidth>0</wp14:pctWidth>
            </wp14:sizeRelH>
            <wp14:sizeRelV relativeFrom="page">
              <wp14:pctHeight>0</wp14:pctHeight>
            </wp14:sizeRelV>
          </wp:anchor>
        </w:drawing>
      </w:r>
      <w:r w:rsidR="00003CFC">
        <w:t>Código SQL para la creación de esta nueva tabla y diagrama de ingeniería inversa que muestra la base de datos actualizada. (0,5 puntos)</w:t>
      </w:r>
    </w:p>
    <w:p w14:paraId="464ABB7B" w14:textId="50CFB1E6" w:rsidR="00275565" w:rsidRDefault="00275565" w:rsidP="00275565">
      <w:pPr>
        <w:pStyle w:val="Prrafodelista"/>
      </w:pPr>
    </w:p>
    <w:p w14:paraId="6995E4A6" w14:textId="3EFD30F9" w:rsidR="00275565" w:rsidRDefault="00275565" w:rsidP="00275565">
      <w:pPr>
        <w:pStyle w:val="Prrafodelista"/>
      </w:pPr>
    </w:p>
    <w:p w14:paraId="280967F4" w14:textId="3D22E75B" w:rsidR="00003CFC" w:rsidRDefault="00275565" w:rsidP="00003CFC">
      <w:pPr>
        <w:pStyle w:val="Prrafodelista"/>
        <w:numPr>
          <w:ilvl w:val="0"/>
          <w:numId w:val="22"/>
        </w:numPr>
      </w:pPr>
      <w:r>
        <w:rPr>
          <w:noProof/>
          <w:lang w:eastAsia="es-ES"/>
        </w:rPr>
        <w:lastRenderedPageBreak/>
        <w:drawing>
          <wp:anchor distT="0" distB="0" distL="114300" distR="114300" simplePos="0" relativeHeight="251660288" behindDoc="0" locked="0" layoutInCell="1" allowOverlap="1" wp14:anchorId="3CEAF9F3" wp14:editId="7D90B219">
            <wp:simplePos x="0" y="0"/>
            <wp:positionH relativeFrom="column">
              <wp:posOffset>424815</wp:posOffset>
            </wp:positionH>
            <wp:positionV relativeFrom="paragraph">
              <wp:posOffset>3564890</wp:posOffset>
            </wp:positionV>
            <wp:extent cx="5400040" cy="944245"/>
            <wp:effectExtent l="0" t="0" r="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944245"/>
                    </a:xfrm>
                    <a:prstGeom prst="rect">
                      <a:avLst/>
                    </a:prstGeom>
                  </pic:spPr>
                </pic:pic>
              </a:graphicData>
            </a:graphic>
          </wp:anchor>
        </w:drawing>
      </w:r>
      <w:r>
        <w:rPr>
          <w:noProof/>
          <w:lang w:eastAsia="es-ES"/>
        </w:rPr>
        <w:drawing>
          <wp:anchor distT="0" distB="0" distL="114300" distR="114300" simplePos="0" relativeHeight="251659264" behindDoc="0" locked="0" layoutInCell="1" allowOverlap="1" wp14:anchorId="0F05A674" wp14:editId="78B37551">
            <wp:simplePos x="0" y="0"/>
            <wp:positionH relativeFrom="column">
              <wp:posOffset>1059815</wp:posOffset>
            </wp:positionH>
            <wp:positionV relativeFrom="paragraph">
              <wp:posOffset>2540</wp:posOffset>
            </wp:positionV>
            <wp:extent cx="3124200" cy="2758440"/>
            <wp:effectExtent l="0" t="0" r="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758440"/>
                    </a:xfrm>
                    <a:prstGeom prst="rect">
                      <a:avLst/>
                    </a:prstGeom>
                  </pic:spPr>
                </pic:pic>
              </a:graphicData>
            </a:graphic>
            <wp14:sizeRelH relativeFrom="margin">
              <wp14:pctWidth>0</wp14:pctWidth>
            </wp14:sizeRelH>
            <wp14:sizeRelV relativeFrom="margin">
              <wp14:pctHeight>0</wp14:pctHeight>
            </wp14:sizeRelV>
          </wp:anchor>
        </w:drawing>
      </w:r>
      <w:r w:rsidR="00003CFC">
        <w:t xml:space="preserve">Crea un registro en esta tabla para cada uno de los 5 primeros empleados en función de su </w:t>
      </w:r>
      <w:proofErr w:type="spellStart"/>
      <w:r w:rsidR="00003CFC">
        <w:t>emp_no</w:t>
      </w:r>
      <w:proofErr w:type="spellEnd"/>
      <w:r w:rsidR="00003CFC">
        <w:t>. Todos los homenajes ocurrieron el 10/02/2024 y hubo al menos 3 ubicaciones diferentes. Asigna los regalos al azar. (1 punto)</w:t>
      </w:r>
    </w:p>
    <w:p w14:paraId="592F67B4" w14:textId="72EFDE03" w:rsidR="00275565" w:rsidRDefault="00275565" w:rsidP="00275565">
      <w:pPr>
        <w:pStyle w:val="Prrafodelista"/>
      </w:pPr>
    </w:p>
    <w:p w14:paraId="7FF6EF70" w14:textId="1094BE9D" w:rsidR="00003CFC" w:rsidRDefault="00275565" w:rsidP="00003CFC">
      <w:pPr>
        <w:pStyle w:val="Prrafodelista"/>
        <w:numPr>
          <w:ilvl w:val="0"/>
          <w:numId w:val="22"/>
        </w:numPr>
      </w:pPr>
      <w:r>
        <w:rPr>
          <w:noProof/>
          <w:lang w:eastAsia="es-ES"/>
        </w:rPr>
        <w:drawing>
          <wp:anchor distT="0" distB="0" distL="114300" distR="114300" simplePos="0" relativeHeight="251661312" behindDoc="0" locked="0" layoutInCell="1" allowOverlap="1" wp14:anchorId="3857BC31" wp14:editId="489C052D">
            <wp:simplePos x="0" y="0"/>
            <wp:positionH relativeFrom="column">
              <wp:posOffset>424815</wp:posOffset>
            </wp:positionH>
            <wp:positionV relativeFrom="paragraph">
              <wp:posOffset>596900</wp:posOffset>
            </wp:positionV>
            <wp:extent cx="2686050" cy="11582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6050" cy="1158240"/>
                    </a:xfrm>
                    <a:prstGeom prst="rect">
                      <a:avLst/>
                    </a:prstGeom>
                  </pic:spPr>
                </pic:pic>
              </a:graphicData>
            </a:graphic>
            <wp14:sizeRelH relativeFrom="margin">
              <wp14:pctWidth>0</wp14:pctWidth>
            </wp14:sizeRelH>
            <wp14:sizeRelV relativeFrom="margin">
              <wp14:pctHeight>0</wp14:pctHeight>
            </wp14:sizeRelV>
          </wp:anchor>
        </w:drawing>
      </w:r>
      <w:r w:rsidR="00003CFC">
        <w:t>Elimina el tributo para el primer empleado. Cambia todas las ubicaciones a Santander. (0,5 puntos)</w:t>
      </w:r>
    </w:p>
    <w:p w14:paraId="07D0B6F2" w14:textId="58E2D1BA" w:rsidR="00275565" w:rsidRPr="00003CFC" w:rsidRDefault="00275565" w:rsidP="00275565">
      <w:pPr>
        <w:pStyle w:val="Prrafodelista"/>
      </w:pPr>
    </w:p>
    <w:p w14:paraId="7A2F8EC3" w14:textId="77777777" w:rsidR="00566276" w:rsidRPr="00003CFC" w:rsidRDefault="00566276" w:rsidP="00566276">
      <w:pPr>
        <w:rPr>
          <w:b/>
          <w:bCs/>
        </w:rPr>
      </w:pPr>
    </w:p>
    <w:p w14:paraId="268DDA82" w14:textId="77777777" w:rsidR="00275565" w:rsidRDefault="00275565">
      <w:pPr>
        <w:spacing w:after="160" w:line="259" w:lineRule="auto"/>
        <w:jc w:val="left"/>
        <w:rPr>
          <w:b/>
          <w:bCs/>
        </w:rPr>
      </w:pPr>
      <w:r>
        <w:rPr>
          <w:b/>
          <w:bCs/>
        </w:rPr>
        <w:br w:type="page"/>
      </w:r>
    </w:p>
    <w:p w14:paraId="30E2779C" w14:textId="3D6B18A0" w:rsidR="00003CFC" w:rsidRDefault="00003CFC" w:rsidP="001F4B7B">
      <w:r w:rsidRPr="00527401">
        <w:rPr>
          <w:b/>
          <w:bCs/>
        </w:rPr>
        <w:lastRenderedPageBreak/>
        <w:t xml:space="preserve">Pregunta 2. </w:t>
      </w:r>
      <w:r>
        <w:t>Desarrolla las siguientes consultas. Para cada una, proporciona tu implementación SQL y una captura de pantalla que muestre los resultados. (5,5 puntos)</w:t>
      </w:r>
    </w:p>
    <w:p w14:paraId="058067CC" w14:textId="77777777" w:rsidR="00003CFC" w:rsidRDefault="00003CFC" w:rsidP="001F4B7B"/>
    <w:p w14:paraId="5BA4EB4B" w14:textId="1AF707F2" w:rsidR="00003CFC" w:rsidRPr="00003CFC" w:rsidRDefault="00003CFC" w:rsidP="001F4B7B">
      <w:r>
        <w:t>Se pide:</w:t>
      </w:r>
    </w:p>
    <w:p w14:paraId="3B8EC4BD" w14:textId="34FE7C97" w:rsidR="00566276" w:rsidRPr="00003CFC" w:rsidRDefault="00566276" w:rsidP="00566276"/>
    <w:p w14:paraId="74B6BE2E" w14:textId="728E9912" w:rsidR="00003CFC" w:rsidRDefault="001E4C33" w:rsidP="00003CFC">
      <w:pPr>
        <w:pStyle w:val="Prrafodelista"/>
        <w:numPr>
          <w:ilvl w:val="0"/>
          <w:numId w:val="23"/>
        </w:numPr>
      </w:pPr>
      <w:r>
        <w:rPr>
          <w:noProof/>
          <w:lang w:eastAsia="es-ES"/>
        </w:rPr>
        <w:drawing>
          <wp:anchor distT="0" distB="0" distL="114300" distR="114300" simplePos="0" relativeHeight="251663360" behindDoc="0" locked="0" layoutInCell="1" allowOverlap="1" wp14:anchorId="1867C267" wp14:editId="24E92DB3">
            <wp:simplePos x="0" y="0"/>
            <wp:positionH relativeFrom="column">
              <wp:posOffset>456565</wp:posOffset>
            </wp:positionH>
            <wp:positionV relativeFrom="paragraph">
              <wp:posOffset>1431290</wp:posOffset>
            </wp:positionV>
            <wp:extent cx="2257425" cy="86677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7425" cy="866775"/>
                    </a:xfrm>
                    <a:prstGeom prst="rect">
                      <a:avLst/>
                    </a:prstGeom>
                  </pic:spPr>
                </pic:pic>
              </a:graphicData>
            </a:graphic>
          </wp:anchor>
        </w:drawing>
      </w:r>
      <w:r>
        <w:rPr>
          <w:noProof/>
          <w:lang w:eastAsia="es-ES"/>
        </w:rPr>
        <w:drawing>
          <wp:anchor distT="0" distB="0" distL="114300" distR="114300" simplePos="0" relativeHeight="251662336" behindDoc="0" locked="0" layoutInCell="1" allowOverlap="1" wp14:anchorId="5744E114" wp14:editId="397F63B4">
            <wp:simplePos x="0" y="0"/>
            <wp:positionH relativeFrom="column">
              <wp:posOffset>399415</wp:posOffset>
            </wp:positionH>
            <wp:positionV relativeFrom="paragraph">
              <wp:posOffset>510540</wp:posOffset>
            </wp:positionV>
            <wp:extent cx="3474720" cy="9207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74720" cy="920750"/>
                    </a:xfrm>
                    <a:prstGeom prst="rect">
                      <a:avLst/>
                    </a:prstGeom>
                  </pic:spPr>
                </pic:pic>
              </a:graphicData>
            </a:graphic>
            <wp14:sizeRelH relativeFrom="margin">
              <wp14:pctWidth>0</wp14:pctWidth>
            </wp14:sizeRelH>
            <wp14:sizeRelV relativeFrom="margin">
              <wp14:pctHeight>0</wp14:pctHeight>
            </wp14:sizeRelV>
          </wp:anchor>
        </w:drawing>
      </w:r>
      <w:r w:rsidR="00003CFC">
        <w:t>Muestra nombres, apellidos, fechas de contratación y regalos de todos los empleados que hayan recibido un homenaje. (0,5 puntos)</w:t>
      </w:r>
      <w:r w:rsidRPr="001E4C33">
        <w:rPr>
          <w:noProof/>
          <w:lang w:eastAsia="es-ES"/>
        </w:rPr>
        <w:t xml:space="preserve"> </w:t>
      </w:r>
    </w:p>
    <w:p w14:paraId="5B2169A1" w14:textId="49FFD270" w:rsidR="00275565" w:rsidRDefault="00275565" w:rsidP="00275565">
      <w:pPr>
        <w:pStyle w:val="Prrafodelista"/>
      </w:pPr>
    </w:p>
    <w:p w14:paraId="364568E5" w14:textId="3736F13D" w:rsidR="00003CFC" w:rsidRDefault="001E4C33" w:rsidP="00003CFC">
      <w:pPr>
        <w:pStyle w:val="Prrafodelista"/>
        <w:numPr>
          <w:ilvl w:val="0"/>
          <w:numId w:val="23"/>
        </w:numPr>
      </w:pPr>
      <w:r>
        <w:rPr>
          <w:noProof/>
          <w:lang w:eastAsia="es-ES"/>
        </w:rPr>
        <w:drawing>
          <wp:anchor distT="0" distB="0" distL="114300" distR="114300" simplePos="0" relativeHeight="251665408" behindDoc="0" locked="0" layoutInCell="1" allowOverlap="1" wp14:anchorId="7B442D6E" wp14:editId="6B087C1F">
            <wp:simplePos x="0" y="0"/>
            <wp:positionH relativeFrom="column">
              <wp:posOffset>399415</wp:posOffset>
            </wp:positionH>
            <wp:positionV relativeFrom="paragraph">
              <wp:posOffset>1385570</wp:posOffset>
            </wp:positionV>
            <wp:extent cx="1981200" cy="1019175"/>
            <wp:effectExtent l="0" t="0" r="0"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1200" cy="1019175"/>
                    </a:xfrm>
                    <a:prstGeom prst="rect">
                      <a:avLst/>
                    </a:prstGeom>
                  </pic:spPr>
                </pic:pic>
              </a:graphicData>
            </a:graphic>
          </wp:anchor>
        </w:drawing>
      </w:r>
      <w:r>
        <w:rPr>
          <w:noProof/>
          <w:lang w:eastAsia="es-ES"/>
        </w:rPr>
        <w:drawing>
          <wp:anchor distT="0" distB="0" distL="114300" distR="114300" simplePos="0" relativeHeight="251664384" behindDoc="0" locked="0" layoutInCell="1" allowOverlap="1" wp14:anchorId="4EED909A" wp14:editId="584470DD">
            <wp:simplePos x="0" y="0"/>
            <wp:positionH relativeFrom="column">
              <wp:posOffset>374015</wp:posOffset>
            </wp:positionH>
            <wp:positionV relativeFrom="paragraph">
              <wp:posOffset>304800</wp:posOffset>
            </wp:positionV>
            <wp:extent cx="3500120" cy="1080770"/>
            <wp:effectExtent l="0" t="0" r="5080" b="508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00120" cy="1080770"/>
                    </a:xfrm>
                    <a:prstGeom prst="rect">
                      <a:avLst/>
                    </a:prstGeom>
                  </pic:spPr>
                </pic:pic>
              </a:graphicData>
            </a:graphic>
            <wp14:sizeRelH relativeFrom="margin">
              <wp14:pctWidth>0</wp14:pctWidth>
            </wp14:sizeRelH>
            <wp14:sizeRelV relativeFrom="margin">
              <wp14:pctHeight>0</wp14:pctHeight>
            </wp14:sizeRelV>
          </wp:anchor>
        </w:drawing>
      </w:r>
      <w:r w:rsidR="00003CFC" w:rsidRPr="0034114E">
        <w:t>Identifi</w:t>
      </w:r>
      <w:r w:rsidR="00003CFC">
        <w:t>ca</w:t>
      </w:r>
      <w:r w:rsidR="00003CFC" w:rsidRPr="0034114E">
        <w:t xml:space="preserve"> al gerente de cada departamento junto con su salario actual. (1 punto)</w:t>
      </w:r>
    </w:p>
    <w:p w14:paraId="54550E13" w14:textId="05673DB1" w:rsidR="001E4C33" w:rsidRDefault="001E4C33" w:rsidP="001E4C33">
      <w:pPr>
        <w:pStyle w:val="Prrafodelista"/>
      </w:pPr>
    </w:p>
    <w:p w14:paraId="29C11D9D" w14:textId="77777777" w:rsidR="001E4C33" w:rsidRDefault="001E4C33">
      <w:pPr>
        <w:spacing w:after="160" w:line="259" w:lineRule="auto"/>
        <w:jc w:val="left"/>
      </w:pPr>
      <w:r>
        <w:br w:type="page"/>
      </w:r>
    </w:p>
    <w:p w14:paraId="0502A94B" w14:textId="4ABD88B0" w:rsidR="00003CFC" w:rsidRDefault="001E4C33" w:rsidP="00003CFC">
      <w:pPr>
        <w:pStyle w:val="Prrafodelista"/>
        <w:numPr>
          <w:ilvl w:val="0"/>
          <w:numId w:val="23"/>
        </w:numPr>
      </w:pPr>
      <w:r>
        <w:rPr>
          <w:noProof/>
          <w:lang w:eastAsia="es-ES"/>
        </w:rPr>
        <w:lastRenderedPageBreak/>
        <w:drawing>
          <wp:anchor distT="0" distB="0" distL="114300" distR="114300" simplePos="0" relativeHeight="251667456" behindDoc="0" locked="0" layoutInCell="1" allowOverlap="1" wp14:anchorId="62CF8C3B" wp14:editId="5CF039CB">
            <wp:simplePos x="0" y="0"/>
            <wp:positionH relativeFrom="column">
              <wp:posOffset>291465</wp:posOffset>
            </wp:positionH>
            <wp:positionV relativeFrom="paragraph">
              <wp:posOffset>1799590</wp:posOffset>
            </wp:positionV>
            <wp:extent cx="5010150" cy="390525"/>
            <wp:effectExtent l="0" t="0" r="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0150" cy="390525"/>
                    </a:xfrm>
                    <a:prstGeom prst="rect">
                      <a:avLst/>
                    </a:prstGeom>
                  </pic:spPr>
                </pic:pic>
              </a:graphicData>
            </a:graphic>
          </wp:anchor>
        </w:drawing>
      </w:r>
      <w:r>
        <w:rPr>
          <w:noProof/>
          <w:lang w:eastAsia="es-ES"/>
        </w:rPr>
        <w:drawing>
          <wp:anchor distT="0" distB="0" distL="114300" distR="114300" simplePos="0" relativeHeight="251666432" behindDoc="0" locked="0" layoutInCell="1" allowOverlap="1" wp14:anchorId="0F53AE85" wp14:editId="705F0B9C">
            <wp:simplePos x="0" y="0"/>
            <wp:positionH relativeFrom="column">
              <wp:posOffset>291465</wp:posOffset>
            </wp:positionH>
            <wp:positionV relativeFrom="paragraph">
              <wp:posOffset>481330</wp:posOffset>
            </wp:positionV>
            <wp:extent cx="3835400" cy="12452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35400" cy="1245235"/>
                    </a:xfrm>
                    <a:prstGeom prst="rect">
                      <a:avLst/>
                    </a:prstGeom>
                  </pic:spPr>
                </pic:pic>
              </a:graphicData>
            </a:graphic>
            <wp14:sizeRelH relativeFrom="margin">
              <wp14:pctWidth>0</wp14:pctWidth>
            </wp14:sizeRelH>
            <wp14:sizeRelV relativeFrom="margin">
              <wp14:pctHeight>0</wp14:pctHeight>
            </wp14:sizeRelV>
          </wp:anchor>
        </w:drawing>
      </w:r>
      <w:r w:rsidR="00003CFC" w:rsidRPr="0034114E">
        <w:t>M</w:t>
      </w:r>
      <w:r w:rsidR="00003CFC">
        <w:t>uestra</w:t>
      </w:r>
      <w:r w:rsidR="00003CFC" w:rsidRPr="0034114E">
        <w:t xml:space="preserve"> el salario y la evolución del departamento, así como el nombre y apellidos del primer empleado contratado. (1 punto)</w:t>
      </w:r>
    </w:p>
    <w:p w14:paraId="3CC061C4" w14:textId="6D35B447" w:rsidR="001E4C33" w:rsidRDefault="001E4C33" w:rsidP="001E4C33">
      <w:pPr>
        <w:pStyle w:val="Prrafodelista"/>
      </w:pPr>
    </w:p>
    <w:p w14:paraId="5FD7E871" w14:textId="5654FD74" w:rsidR="001E4C33" w:rsidRDefault="001E4C33" w:rsidP="001E4C33">
      <w:pPr>
        <w:pStyle w:val="Prrafodelista"/>
      </w:pPr>
    </w:p>
    <w:p w14:paraId="00A33B64" w14:textId="276804C8" w:rsidR="00003CFC" w:rsidRDefault="001E4C33" w:rsidP="00003CFC">
      <w:pPr>
        <w:pStyle w:val="Prrafodelista"/>
        <w:numPr>
          <w:ilvl w:val="0"/>
          <w:numId w:val="23"/>
        </w:numPr>
      </w:pPr>
      <w:r>
        <w:rPr>
          <w:noProof/>
          <w:lang w:eastAsia="es-ES"/>
        </w:rPr>
        <w:drawing>
          <wp:anchor distT="0" distB="0" distL="114300" distR="114300" simplePos="0" relativeHeight="251669504" behindDoc="0" locked="0" layoutInCell="1" allowOverlap="1" wp14:anchorId="4E3D1913" wp14:editId="664FAFCF">
            <wp:simplePos x="0" y="0"/>
            <wp:positionH relativeFrom="column">
              <wp:posOffset>247015</wp:posOffset>
            </wp:positionH>
            <wp:positionV relativeFrom="paragraph">
              <wp:posOffset>1466850</wp:posOffset>
            </wp:positionV>
            <wp:extent cx="1663065" cy="1574800"/>
            <wp:effectExtent l="0" t="0" r="0" b="635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63065" cy="1574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8480" behindDoc="0" locked="0" layoutInCell="1" allowOverlap="1" wp14:anchorId="53927057" wp14:editId="6A15F766">
            <wp:simplePos x="0" y="0"/>
            <wp:positionH relativeFrom="column">
              <wp:posOffset>247015</wp:posOffset>
            </wp:positionH>
            <wp:positionV relativeFrom="paragraph">
              <wp:posOffset>571500</wp:posOffset>
            </wp:positionV>
            <wp:extent cx="3092450" cy="929640"/>
            <wp:effectExtent l="0" t="0" r="0" b="381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2450" cy="929640"/>
                    </a:xfrm>
                    <a:prstGeom prst="rect">
                      <a:avLst/>
                    </a:prstGeom>
                  </pic:spPr>
                </pic:pic>
              </a:graphicData>
            </a:graphic>
            <wp14:sizeRelH relativeFrom="margin">
              <wp14:pctWidth>0</wp14:pctWidth>
            </wp14:sizeRelH>
            <wp14:sizeRelV relativeFrom="margin">
              <wp14:pctHeight>0</wp14:pctHeight>
            </wp14:sizeRelV>
          </wp:anchor>
        </w:drawing>
      </w:r>
      <w:r w:rsidR="00003CFC" w:rsidRPr="0034114E">
        <w:t>Enumer</w:t>
      </w:r>
      <w:r w:rsidR="00003CFC">
        <w:t>a</w:t>
      </w:r>
      <w:r w:rsidR="00003CFC" w:rsidRPr="0034114E">
        <w:t xml:space="preserve"> los nombres de todos los empleados y los nombres de sus gerentes directos (si </w:t>
      </w:r>
      <w:r w:rsidR="00003CFC">
        <w:t>es que tienen uno</w:t>
      </w:r>
      <w:r w:rsidR="00003CFC" w:rsidRPr="0034114E">
        <w:t xml:space="preserve">). </w:t>
      </w:r>
      <w:r w:rsidR="00003CFC">
        <w:t>Sólo considera a gerentes actuales</w:t>
      </w:r>
      <w:r w:rsidR="00003CFC" w:rsidRPr="0034114E">
        <w:t>. (1 punto)</w:t>
      </w:r>
    </w:p>
    <w:p w14:paraId="73559806" w14:textId="1AC23495" w:rsidR="001E4C33" w:rsidRDefault="001E4C33" w:rsidP="001E4C33">
      <w:pPr>
        <w:pStyle w:val="Prrafodelista"/>
      </w:pPr>
    </w:p>
    <w:p w14:paraId="36042807" w14:textId="77777777" w:rsidR="001E4C33" w:rsidRDefault="001E4C33">
      <w:pPr>
        <w:spacing w:after="160" w:line="259" w:lineRule="auto"/>
        <w:jc w:val="left"/>
      </w:pPr>
      <w:r>
        <w:br w:type="page"/>
      </w:r>
    </w:p>
    <w:p w14:paraId="6FCE6273" w14:textId="5952C422" w:rsidR="00003CFC" w:rsidRDefault="001E4C33" w:rsidP="00003CFC">
      <w:pPr>
        <w:pStyle w:val="Prrafodelista"/>
        <w:numPr>
          <w:ilvl w:val="0"/>
          <w:numId w:val="23"/>
        </w:numPr>
      </w:pPr>
      <w:r>
        <w:rPr>
          <w:noProof/>
          <w:lang w:eastAsia="es-ES"/>
        </w:rPr>
        <w:lastRenderedPageBreak/>
        <w:drawing>
          <wp:anchor distT="0" distB="0" distL="114300" distR="114300" simplePos="0" relativeHeight="251671552" behindDoc="0" locked="0" layoutInCell="1" allowOverlap="1" wp14:anchorId="03F86D6A" wp14:editId="0B77A804">
            <wp:simplePos x="0" y="0"/>
            <wp:positionH relativeFrom="column">
              <wp:posOffset>177165</wp:posOffset>
            </wp:positionH>
            <wp:positionV relativeFrom="paragraph">
              <wp:posOffset>1285240</wp:posOffset>
            </wp:positionV>
            <wp:extent cx="1797050" cy="181546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97050" cy="18154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0528" behindDoc="0" locked="0" layoutInCell="1" allowOverlap="1" wp14:anchorId="51C860B5" wp14:editId="1FEB506D">
            <wp:simplePos x="0" y="0"/>
            <wp:positionH relativeFrom="column">
              <wp:posOffset>227965</wp:posOffset>
            </wp:positionH>
            <wp:positionV relativeFrom="paragraph">
              <wp:posOffset>466090</wp:posOffset>
            </wp:positionV>
            <wp:extent cx="3810000" cy="78422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10000" cy="784225"/>
                    </a:xfrm>
                    <a:prstGeom prst="rect">
                      <a:avLst/>
                    </a:prstGeom>
                  </pic:spPr>
                </pic:pic>
              </a:graphicData>
            </a:graphic>
            <wp14:sizeRelH relativeFrom="margin">
              <wp14:pctWidth>0</wp14:pctWidth>
            </wp14:sizeRelH>
            <wp14:sizeRelV relativeFrom="margin">
              <wp14:pctHeight>0</wp14:pctHeight>
            </wp14:sizeRelV>
          </wp:anchor>
        </w:drawing>
      </w:r>
      <w:r w:rsidR="00003CFC" w:rsidRPr="0034114E">
        <w:t>Enumer</w:t>
      </w:r>
      <w:r w:rsidR="00003CFC">
        <w:t>a</w:t>
      </w:r>
      <w:r w:rsidR="00003CFC" w:rsidRPr="0034114E">
        <w:t xml:space="preserve"> todos los nombres de los empleados que nunca han cambiado de departamento. (1 punto)</w:t>
      </w:r>
    </w:p>
    <w:p w14:paraId="79FA94E2" w14:textId="49799F7D" w:rsidR="001E4C33" w:rsidRDefault="001E4C33" w:rsidP="001E4C33">
      <w:pPr>
        <w:pStyle w:val="Prrafodelista"/>
      </w:pPr>
    </w:p>
    <w:p w14:paraId="6572F1E7" w14:textId="73AD2E41" w:rsidR="00003CFC" w:rsidRDefault="00003CFC" w:rsidP="00003CFC">
      <w:pPr>
        <w:pStyle w:val="Prrafodelista"/>
        <w:numPr>
          <w:ilvl w:val="0"/>
          <w:numId w:val="23"/>
        </w:numPr>
      </w:pPr>
      <w:r>
        <w:t>Calcula el salario promedio de todos los empleados cuyo título actual contiene la palabra "Senior". (1 punto)</w:t>
      </w:r>
    </w:p>
    <w:p w14:paraId="55D47B3C" w14:textId="77777777" w:rsidR="001E4C33" w:rsidRPr="00003CFC" w:rsidRDefault="001E4C33" w:rsidP="001E4C33">
      <w:pPr>
        <w:pStyle w:val="Prrafodelista"/>
      </w:pPr>
      <w:bookmarkStart w:id="0" w:name="_GoBack"/>
      <w:bookmarkEnd w:id="0"/>
    </w:p>
    <w:p w14:paraId="21278F28" w14:textId="77777777" w:rsidR="00566276" w:rsidRPr="00003CFC" w:rsidRDefault="00566276" w:rsidP="00566276">
      <w:pPr>
        <w:pStyle w:val="Prrafodelista"/>
      </w:pPr>
    </w:p>
    <w:p w14:paraId="662FF442" w14:textId="4869AB08" w:rsidR="00566276" w:rsidRPr="00003CFC" w:rsidRDefault="00003CFC" w:rsidP="00566276">
      <w:r>
        <w:rPr>
          <w:b/>
          <w:bCs/>
        </w:rPr>
        <w:t xml:space="preserve">Pregunta 3. </w:t>
      </w:r>
      <w:r>
        <w:t>Implementa los siguientes cambios en la base de datos:</w:t>
      </w:r>
      <w:r w:rsidR="00312E08">
        <w:t xml:space="preserve"> (2,5 puntos)</w:t>
      </w:r>
    </w:p>
    <w:p w14:paraId="58BA6543" w14:textId="77777777" w:rsidR="00566276" w:rsidRPr="00003CFC" w:rsidRDefault="00566276" w:rsidP="00566276">
      <w:pPr>
        <w:rPr>
          <w:b/>
          <w:bCs/>
        </w:rPr>
      </w:pPr>
    </w:p>
    <w:p w14:paraId="5B9DCF6E" w14:textId="77777777" w:rsidR="00003CFC" w:rsidRDefault="00003CFC" w:rsidP="00003CFC">
      <w:pPr>
        <w:pStyle w:val="Prrafodelista"/>
        <w:numPr>
          <w:ilvl w:val="0"/>
          <w:numId w:val="24"/>
        </w:numPr>
      </w:pPr>
      <w:r>
        <w:t>Añade</w:t>
      </w:r>
      <w:r w:rsidRPr="00BA54D9">
        <w:t xml:space="preserve"> una nueva columna a la tabla </w:t>
      </w:r>
      <w:r>
        <w:t>homenaje la cual se va a llamar</w:t>
      </w:r>
      <w:r w:rsidRPr="00BA54D9">
        <w:t xml:space="preserve"> "presentador". El presentador es otro empleado que entrega el regalo al empleado </w:t>
      </w:r>
      <w:r>
        <w:t xml:space="preserve">homenajeado. </w:t>
      </w:r>
      <w:r w:rsidRPr="00BA54D9">
        <w:t xml:space="preserve">Por lo tanto, esta nueva columna debe tener el mismo tipo de datos que </w:t>
      </w:r>
      <w:proofErr w:type="spellStart"/>
      <w:r w:rsidRPr="00BA54D9">
        <w:t>emp_no</w:t>
      </w:r>
      <w:proofErr w:type="spellEnd"/>
      <w:r w:rsidRPr="00BA54D9">
        <w:t>. (0,5 puntos)</w:t>
      </w:r>
    </w:p>
    <w:p w14:paraId="47D09AAA" w14:textId="77777777" w:rsidR="00003CFC" w:rsidRDefault="00003CFC" w:rsidP="00003CFC">
      <w:pPr>
        <w:pStyle w:val="Prrafodelista"/>
        <w:numPr>
          <w:ilvl w:val="0"/>
          <w:numId w:val="24"/>
        </w:numPr>
      </w:pPr>
      <w:r>
        <w:t>Añade</w:t>
      </w:r>
      <w:r w:rsidRPr="00BA54D9">
        <w:t xml:space="preserve"> la clave </w:t>
      </w:r>
      <w:r>
        <w:t>foránea</w:t>
      </w:r>
      <w:r w:rsidRPr="00BA54D9">
        <w:t xml:space="preserve"> necesaria al presentador, de modo que </w:t>
      </w:r>
      <w:r>
        <w:t>crees</w:t>
      </w:r>
      <w:r w:rsidRPr="00BA54D9">
        <w:t xml:space="preserve"> un nuevo vínculo entre la tabla de tributo y el empleado. </w:t>
      </w:r>
      <w:r>
        <w:t>Muestra el diagrama de ingeniería inversa actualizado.</w:t>
      </w:r>
      <w:r w:rsidRPr="00BA54D9">
        <w:t xml:space="preserve"> (0,5 puntos)</w:t>
      </w:r>
    </w:p>
    <w:p w14:paraId="01BA6A8A" w14:textId="77777777" w:rsidR="00312E08" w:rsidRDefault="00003CFC" w:rsidP="00312E08">
      <w:pPr>
        <w:pStyle w:val="Prrafodelista"/>
        <w:numPr>
          <w:ilvl w:val="0"/>
          <w:numId w:val="24"/>
        </w:numPr>
      </w:pPr>
      <w:r w:rsidRPr="00BA54D9">
        <w:t>Estable</w:t>
      </w:r>
      <w:r>
        <w:t>ce</w:t>
      </w:r>
      <w:r w:rsidRPr="00BA54D9">
        <w:t xml:space="preserve"> todos los presentadores </w:t>
      </w:r>
      <w:r w:rsidR="00312E08">
        <w:t>a</w:t>
      </w:r>
      <w:r w:rsidRPr="00BA54D9">
        <w:t>l empleado de mayor edad que esté trabajando actualmente en la empresa. (1 punto)</w:t>
      </w:r>
    </w:p>
    <w:p w14:paraId="3066C3C8" w14:textId="761FA69F" w:rsidR="00003CFC" w:rsidRPr="00312E08" w:rsidRDefault="00312E08" w:rsidP="00312E08">
      <w:pPr>
        <w:pStyle w:val="Prrafodelista"/>
        <w:numPr>
          <w:ilvl w:val="0"/>
          <w:numId w:val="24"/>
        </w:numPr>
      </w:pPr>
      <w:r>
        <w:t>Muestra</w:t>
      </w:r>
      <w:r w:rsidR="00003CFC" w:rsidRPr="00BA54D9">
        <w:t xml:space="preserve"> el nombre y apellidos de todos los empleados, así como el nombre del regalo y presentador de todos los empleados homenajeados. (0,5 puntos)</w:t>
      </w:r>
    </w:p>
    <w:p w14:paraId="74A15D5B" w14:textId="77777777" w:rsidR="00566276" w:rsidRPr="00312E08" w:rsidRDefault="00566276" w:rsidP="00566276"/>
    <w:p w14:paraId="5771B4F8" w14:textId="6E908359" w:rsidR="00003CFC" w:rsidRPr="00003CFC" w:rsidRDefault="00003CFC" w:rsidP="00E22B71">
      <w:pPr>
        <w:rPr>
          <w:b/>
          <w:bCs/>
        </w:rPr>
      </w:pPr>
      <w:r>
        <w:rPr>
          <w:b/>
          <w:bCs/>
        </w:rPr>
        <w:t>NO OLVIDES AGREGAR CAPTURAS DE PANTALLA DE TU CÓDIGO, ASÍ COMO DE TODOS TUS RESULTADOS.</w:t>
      </w:r>
    </w:p>
    <w:p w14:paraId="4307B707" w14:textId="77777777" w:rsidR="00566276" w:rsidRPr="00003CFC" w:rsidRDefault="00566276" w:rsidP="00F50A8E">
      <w:pPr>
        <w:rPr>
          <w:b/>
          <w:bCs/>
        </w:rPr>
      </w:pPr>
    </w:p>
    <w:p w14:paraId="3A4528E4" w14:textId="77777777" w:rsidR="00EE1E85" w:rsidRPr="00003CFC" w:rsidRDefault="00EE1E85" w:rsidP="00F50A8E"/>
    <w:sectPr w:rsidR="00EE1E85" w:rsidRPr="00003CFC" w:rsidSect="00F50A8E">
      <w:headerReference w:type="default" r:id="rId25"/>
      <w:footerReference w:type="default" r:id="rId26"/>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BC464" w14:textId="77777777" w:rsidR="00133138" w:rsidRDefault="00133138" w:rsidP="00DB777B">
      <w:r>
        <w:separator/>
      </w:r>
    </w:p>
  </w:endnote>
  <w:endnote w:type="continuationSeparator" w:id="0">
    <w:p w14:paraId="7DE3BADF" w14:textId="77777777" w:rsidR="00133138" w:rsidRDefault="00133138" w:rsidP="00DB777B">
      <w:r>
        <w:continuationSeparator/>
      </w:r>
    </w:p>
  </w:endnote>
  <w:endnote w:type="continuationNotice" w:id="1">
    <w:p w14:paraId="1B8E88C4" w14:textId="77777777" w:rsidR="00133138" w:rsidRDefault="00133138"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22D6DA92"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AE334B">
          <w:rPr>
            <w:rStyle w:val="Ttulo1Car"/>
            <w:noProof/>
          </w:rPr>
          <w:t>5</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4B77E" w14:textId="77777777" w:rsidR="00133138" w:rsidRDefault="00133138" w:rsidP="00DB777B">
      <w:r>
        <w:separator/>
      </w:r>
    </w:p>
  </w:footnote>
  <w:footnote w:type="continuationSeparator" w:id="0">
    <w:p w14:paraId="595DCD44" w14:textId="77777777" w:rsidR="00133138" w:rsidRDefault="00133138" w:rsidP="00DB777B">
      <w:r>
        <w:continuationSeparator/>
      </w:r>
    </w:p>
  </w:footnote>
  <w:footnote w:type="continuationNotice" w:id="1">
    <w:p w14:paraId="3CD2D378" w14:textId="77777777" w:rsidR="00133138" w:rsidRDefault="00133138"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06A8A8B6" w:rsidR="00C42B38" w:rsidRDefault="00902C80" w:rsidP="00DB777B">
    <w:pPr>
      <w:pStyle w:val="Encabezado"/>
    </w:pPr>
    <w:r>
      <w:rPr>
        <w:noProof/>
        <w:lang w:eastAsia="es-ES"/>
      </w:rPr>
      <mc:AlternateContent>
        <mc:Choice Requires="wps">
          <w:drawing>
            <wp:anchor distT="0" distB="0" distL="114300" distR="114300" simplePos="0" relativeHeight="251653127" behindDoc="0" locked="0" layoutInCell="1" allowOverlap="1" wp14:anchorId="6E93B707" wp14:editId="1F6539A7">
              <wp:simplePos x="0" y="0"/>
              <wp:positionH relativeFrom="column">
                <wp:posOffset>-1080135</wp:posOffset>
              </wp:positionH>
              <wp:positionV relativeFrom="paragraph">
                <wp:posOffset>-358775</wp:posOffset>
              </wp:positionV>
              <wp:extent cx="359410" cy="35941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59410" cy="35941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592394C"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05pt;margin-top:-28.25pt;width:28.3pt;height:28.3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" fillcolor="#1f4e79" stroked="f" strokeweight="1pt"/>
          </w:pict>
        </mc:Fallback>
      </mc:AlternateContent>
    </w:r>
    <w:r w:rsidR="004A6C72">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74148CA7">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B7DCB83"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" filled="f" stroked="f" strokeweight=".5pt">
              <v:textbo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25"/>
    <w:multiLevelType w:val="hybridMultilevel"/>
    <w:tmpl w:val="9E047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6D4777"/>
    <w:multiLevelType w:val="hybridMultilevel"/>
    <w:tmpl w:val="E132CD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AB1048"/>
    <w:multiLevelType w:val="hybridMultilevel"/>
    <w:tmpl w:val="BBA8A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B66911"/>
    <w:multiLevelType w:val="hybridMultilevel"/>
    <w:tmpl w:val="E1D2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7"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87D07"/>
    <w:multiLevelType w:val="hybridMultilevel"/>
    <w:tmpl w:val="A4501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2"/>
  </w:num>
  <w:num w:numId="4">
    <w:abstractNumId w:val="20"/>
  </w:num>
  <w:num w:numId="5">
    <w:abstractNumId w:val="4"/>
  </w:num>
  <w:num w:numId="6">
    <w:abstractNumId w:val="1"/>
  </w:num>
  <w:num w:numId="7">
    <w:abstractNumId w:val="22"/>
  </w:num>
  <w:num w:numId="8">
    <w:abstractNumId w:val="16"/>
  </w:num>
  <w:num w:numId="9">
    <w:abstractNumId w:val="5"/>
  </w:num>
  <w:num w:numId="10">
    <w:abstractNumId w:val="6"/>
  </w:num>
  <w:num w:numId="11">
    <w:abstractNumId w:val="23"/>
  </w:num>
  <w:num w:numId="12">
    <w:abstractNumId w:val="15"/>
  </w:num>
  <w:num w:numId="13">
    <w:abstractNumId w:val="7"/>
  </w:num>
  <w:num w:numId="14">
    <w:abstractNumId w:val="11"/>
  </w:num>
  <w:num w:numId="15">
    <w:abstractNumId w:val="10"/>
  </w:num>
  <w:num w:numId="16">
    <w:abstractNumId w:val="9"/>
  </w:num>
  <w:num w:numId="17">
    <w:abstractNumId w:val="18"/>
  </w:num>
  <w:num w:numId="18">
    <w:abstractNumId w:val="17"/>
  </w:num>
  <w:num w:numId="19">
    <w:abstractNumId w:val="14"/>
  </w:num>
  <w:num w:numId="20">
    <w:abstractNumId w:val="13"/>
  </w:num>
  <w:num w:numId="21">
    <w:abstractNumId w:val="8"/>
  </w:num>
  <w:num w:numId="22">
    <w:abstractNumId w:val="2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02E21"/>
    <w:rsid w:val="00003CFC"/>
    <w:rsid w:val="00013262"/>
    <w:rsid w:val="00013752"/>
    <w:rsid w:val="00017F4F"/>
    <w:rsid w:val="000353EF"/>
    <w:rsid w:val="000521DC"/>
    <w:rsid w:val="00060DCE"/>
    <w:rsid w:val="00073631"/>
    <w:rsid w:val="00080D6E"/>
    <w:rsid w:val="000820D5"/>
    <w:rsid w:val="0008278D"/>
    <w:rsid w:val="000843FF"/>
    <w:rsid w:val="00094AF1"/>
    <w:rsid w:val="000955DC"/>
    <w:rsid w:val="000957CB"/>
    <w:rsid w:val="000B4658"/>
    <w:rsid w:val="000C009A"/>
    <w:rsid w:val="000C57A2"/>
    <w:rsid w:val="000E439C"/>
    <w:rsid w:val="000E6704"/>
    <w:rsid w:val="000E710D"/>
    <w:rsid w:val="000E7619"/>
    <w:rsid w:val="000F2DDA"/>
    <w:rsid w:val="000F5E86"/>
    <w:rsid w:val="0010442A"/>
    <w:rsid w:val="0011265F"/>
    <w:rsid w:val="00117D51"/>
    <w:rsid w:val="00124DCC"/>
    <w:rsid w:val="00125CD5"/>
    <w:rsid w:val="00130E3B"/>
    <w:rsid w:val="00133138"/>
    <w:rsid w:val="001413E6"/>
    <w:rsid w:val="0014143C"/>
    <w:rsid w:val="00154B3D"/>
    <w:rsid w:val="00172A93"/>
    <w:rsid w:val="00183BFD"/>
    <w:rsid w:val="00187C2E"/>
    <w:rsid w:val="001A26A2"/>
    <w:rsid w:val="001B33F3"/>
    <w:rsid w:val="001B4C94"/>
    <w:rsid w:val="001B5BF5"/>
    <w:rsid w:val="001B6BF5"/>
    <w:rsid w:val="001C262E"/>
    <w:rsid w:val="001D688C"/>
    <w:rsid w:val="001E0096"/>
    <w:rsid w:val="001E4C33"/>
    <w:rsid w:val="001E656F"/>
    <w:rsid w:val="001F4844"/>
    <w:rsid w:val="001F627A"/>
    <w:rsid w:val="00201244"/>
    <w:rsid w:val="002060BC"/>
    <w:rsid w:val="002119BE"/>
    <w:rsid w:val="0021329B"/>
    <w:rsid w:val="002170EB"/>
    <w:rsid w:val="0021730F"/>
    <w:rsid w:val="002405CB"/>
    <w:rsid w:val="0024469E"/>
    <w:rsid w:val="002509ED"/>
    <w:rsid w:val="00253DFF"/>
    <w:rsid w:val="00255B86"/>
    <w:rsid w:val="00262AB3"/>
    <w:rsid w:val="0026384B"/>
    <w:rsid w:val="00275565"/>
    <w:rsid w:val="002828E9"/>
    <w:rsid w:val="00292F79"/>
    <w:rsid w:val="00295CB9"/>
    <w:rsid w:val="002A1A3C"/>
    <w:rsid w:val="002A2667"/>
    <w:rsid w:val="002A6D84"/>
    <w:rsid w:val="002D53E8"/>
    <w:rsid w:val="002F0FF3"/>
    <w:rsid w:val="002F4297"/>
    <w:rsid w:val="00312E08"/>
    <w:rsid w:val="0031473F"/>
    <w:rsid w:val="00315EAD"/>
    <w:rsid w:val="00331176"/>
    <w:rsid w:val="003332D8"/>
    <w:rsid w:val="003345CE"/>
    <w:rsid w:val="00334A68"/>
    <w:rsid w:val="00341265"/>
    <w:rsid w:val="00353790"/>
    <w:rsid w:val="00370556"/>
    <w:rsid w:val="003813C8"/>
    <w:rsid w:val="003915E6"/>
    <w:rsid w:val="003A26A1"/>
    <w:rsid w:val="003A5DFD"/>
    <w:rsid w:val="003B6DD4"/>
    <w:rsid w:val="003D2D8F"/>
    <w:rsid w:val="003D609B"/>
    <w:rsid w:val="003F2CB6"/>
    <w:rsid w:val="00405864"/>
    <w:rsid w:val="004333D5"/>
    <w:rsid w:val="00455603"/>
    <w:rsid w:val="004626A6"/>
    <w:rsid w:val="0047122D"/>
    <w:rsid w:val="00472438"/>
    <w:rsid w:val="004A6C72"/>
    <w:rsid w:val="004C19D4"/>
    <w:rsid w:val="004D0059"/>
    <w:rsid w:val="004D5586"/>
    <w:rsid w:val="004E0CD7"/>
    <w:rsid w:val="00510B4B"/>
    <w:rsid w:val="00517D3F"/>
    <w:rsid w:val="005229B4"/>
    <w:rsid w:val="00527401"/>
    <w:rsid w:val="00531292"/>
    <w:rsid w:val="0054026E"/>
    <w:rsid w:val="005423ED"/>
    <w:rsid w:val="00546C88"/>
    <w:rsid w:val="00550451"/>
    <w:rsid w:val="005601C7"/>
    <w:rsid w:val="005624AA"/>
    <w:rsid w:val="00566276"/>
    <w:rsid w:val="00580219"/>
    <w:rsid w:val="005829BC"/>
    <w:rsid w:val="00582C3B"/>
    <w:rsid w:val="00583427"/>
    <w:rsid w:val="00585C96"/>
    <w:rsid w:val="005B14DF"/>
    <w:rsid w:val="005B1DA1"/>
    <w:rsid w:val="005B25F4"/>
    <w:rsid w:val="005D1FE9"/>
    <w:rsid w:val="005D2EA6"/>
    <w:rsid w:val="005D6AFC"/>
    <w:rsid w:val="005F670C"/>
    <w:rsid w:val="00600163"/>
    <w:rsid w:val="0061342E"/>
    <w:rsid w:val="006201EC"/>
    <w:rsid w:val="00631899"/>
    <w:rsid w:val="00657C9C"/>
    <w:rsid w:val="006769F0"/>
    <w:rsid w:val="00681BEA"/>
    <w:rsid w:val="00682D9E"/>
    <w:rsid w:val="00690239"/>
    <w:rsid w:val="00690351"/>
    <w:rsid w:val="00694F77"/>
    <w:rsid w:val="00695C33"/>
    <w:rsid w:val="006A1B52"/>
    <w:rsid w:val="006A4F05"/>
    <w:rsid w:val="006C0D28"/>
    <w:rsid w:val="006F03D4"/>
    <w:rsid w:val="006F14F6"/>
    <w:rsid w:val="006F30CF"/>
    <w:rsid w:val="00714567"/>
    <w:rsid w:val="0071594B"/>
    <w:rsid w:val="007164CF"/>
    <w:rsid w:val="00724975"/>
    <w:rsid w:val="007318C8"/>
    <w:rsid w:val="00737CAF"/>
    <w:rsid w:val="00746CA1"/>
    <w:rsid w:val="007618B4"/>
    <w:rsid w:val="007828B6"/>
    <w:rsid w:val="00794FC1"/>
    <w:rsid w:val="007A0D80"/>
    <w:rsid w:val="007A5E56"/>
    <w:rsid w:val="007A672B"/>
    <w:rsid w:val="007B2F1E"/>
    <w:rsid w:val="007B42CA"/>
    <w:rsid w:val="007C436A"/>
    <w:rsid w:val="007D58D7"/>
    <w:rsid w:val="007E67D7"/>
    <w:rsid w:val="007F008B"/>
    <w:rsid w:val="007F2232"/>
    <w:rsid w:val="008048D5"/>
    <w:rsid w:val="00804D18"/>
    <w:rsid w:val="00811141"/>
    <w:rsid w:val="00822673"/>
    <w:rsid w:val="0082431D"/>
    <w:rsid w:val="0082440B"/>
    <w:rsid w:val="0083526F"/>
    <w:rsid w:val="00850787"/>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E4A2F"/>
    <w:rsid w:val="008E7213"/>
    <w:rsid w:val="008E72D1"/>
    <w:rsid w:val="008F20A4"/>
    <w:rsid w:val="00900F07"/>
    <w:rsid w:val="00901B79"/>
    <w:rsid w:val="00902C80"/>
    <w:rsid w:val="00903D0E"/>
    <w:rsid w:val="00920888"/>
    <w:rsid w:val="0092206F"/>
    <w:rsid w:val="00930B00"/>
    <w:rsid w:val="0093361C"/>
    <w:rsid w:val="009343F5"/>
    <w:rsid w:val="00941AF4"/>
    <w:rsid w:val="00952612"/>
    <w:rsid w:val="009605B8"/>
    <w:rsid w:val="00962CC1"/>
    <w:rsid w:val="009741B2"/>
    <w:rsid w:val="009760A6"/>
    <w:rsid w:val="009773F2"/>
    <w:rsid w:val="009A215F"/>
    <w:rsid w:val="009A6B82"/>
    <w:rsid w:val="009B4B2D"/>
    <w:rsid w:val="009B6861"/>
    <w:rsid w:val="009C3F0D"/>
    <w:rsid w:val="009C61D2"/>
    <w:rsid w:val="009E512F"/>
    <w:rsid w:val="009E6AB2"/>
    <w:rsid w:val="009E6C69"/>
    <w:rsid w:val="00A02A78"/>
    <w:rsid w:val="00A14E7D"/>
    <w:rsid w:val="00A332E7"/>
    <w:rsid w:val="00A41024"/>
    <w:rsid w:val="00A67C11"/>
    <w:rsid w:val="00A7244D"/>
    <w:rsid w:val="00A74A11"/>
    <w:rsid w:val="00AA017C"/>
    <w:rsid w:val="00AE282C"/>
    <w:rsid w:val="00AE334B"/>
    <w:rsid w:val="00AE4022"/>
    <w:rsid w:val="00AE4782"/>
    <w:rsid w:val="00AF39EE"/>
    <w:rsid w:val="00AF6A00"/>
    <w:rsid w:val="00B2162D"/>
    <w:rsid w:val="00B26F11"/>
    <w:rsid w:val="00B31F64"/>
    <w:rsid w:val="00B353B0"/>
    <w:rsid w:val="00B5101D"/>
    <w:rsid w:val="00B57C8B"/>
    <w:rsid w:val="00B71CE8"/>
    <w:rsid w:val="00B71FB8"/>
    <w:rsid w:val="00B75299"/>
    <w:rsid w:val="00B76208"/>
    <w:rsid w:val="00B77F6C"/>
    <w:rsid w:val="00B87849"/>
    <w:rsid w:val="00BA5B6D"/>
    <w:rsid w:val="00BB6D5E"/>
    <w:rsid w:val="00BC7355"/>
    <w:rsid w:val="00BD24EC"/>
    <w:rsid w:val="00BE748D"/>
    <w:rsid w:val="00C02078"/>
    <w:rsid w:val="00C24024"/>
    <w:rsid w:val="00C273C9"/>
    <w:rsid w:val="00C30B5A"/>
    <w:rsid w:val="00C42B38"/>
    <w:rsid w:val="00C44A45"/>
    <w:rsid w:val="00C50B18"/>
    <w:rsid w:val="00C55A81"/>
    <w:rsid w:val="00C611C3"/>
    <w:rsid w:val="00C7155F"/>
    <w:rsid w:val="00C73469"/>
    <w:rsid w:val="00C7715E"/>
    <w:rsid w:val="00C868C7"/>
    <w:rsid w:val="00C965E0"/>
    <w:rsid w:val="00CA3DF0"/>
    <w:rsid w:val="00CB3FF5"/>
    <w:rsid w:val="00CB5252"/>
    <w:rsid w:val="00CC36EE"/>
    <w:rsid w:val="00CE0DE9"/>
    <w:rsid w:val="00CF176C"/>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9AF"/>
    <w:rsid w:val="00DA6C8C"/>
    <w:rsid w:val="00DA75BF"/>
    <w:rsid w:val="00DB112A"/>
    <w:rsid w:val="00DB2597"/>
    <w:rsid w:val="00DB777B"/>
    <w:rsid w:val="00DC02E6"/>
    <w:rsid w:val="00DC26AA"/>
    <w:rsid w:val="00DD240B"/>
    <w:rsid w:val="00DD4159"/>
    <w:rsid w:val="00DD502B"/>
    <w:rsid w:val="00DE0334"/>
    <w:rsid w:val="00DE2706"/>
    <w:rsid w:val="00DF3CA5"/>
    <w:rsid w:val="00E0190F"/>
    <w:rsid w:val="00E03F3E"/>
    <w:rsid w:val="00E14552"/>
    <w:rsid w:val="00E14AFF"/>
    <w:rsid w:val="00E17416"/>
    <w:rsid w:val="00E3166E"/>
    <w:rsid w:val="00E421FB"/>
    <w:rsid w:val="00E42E8D"/>
    <w:rsid w:val="00E43A5C"/>
    <w:rsid w:val="00E50A88"/>
    <w:rsid w:val="00E54FD7"/>
    <w:rsid w:val="00E563A5"/>
    <w:rsid w:val="00E57C32"/>
    <w:rsid w:val="00E756BE"/>
    <w:rsid w:val="00E75DBF"/>
    <w:rsid w:val="00E828EF"/>
    <w:rsid w:val="00E8534C"/>
    <w:rsid w:val="00E9716C"/>
    <w:rsid w:val="00EA129C"/>
    <w:rsid w:val="00EB0E08"/>
    <w:rsid w:val="00EB1955"/>
    <w:rsid w:val="00EB278E"/>
    <w:rsid w:val="00EC3C03"/>
    <w:rsid w:val="00ED3A92"/>
    <w:rsid w:val="00EE1E85"/>
    <w:rsid w:val="00EE3563"/>
    <w:rsid w:val="00EE4035"/>
    <w:rsid w:val="00EF32DD"/>
    <w:rsid w:val="00F07310"/>
    <w:rsid w:val="00F11DED"/>
    <w:rsid w:val="00F1290F"/>
    <w:rsid w:val="00F26595"/>
    <w:rsid w:val="00F425E7"/>
    <w:rsid w:val="00F50A8E"/>
    <w:rsid w:val="00F530ED"/>
    <w:rsid w:val="00F65769"/>
    <w:rsid w:val="00F95445"/>
    <w:rsid w:val="00F96440"/>
    <w:rsid w:val="00FB5B76"/>
    <w:rsid w:val="00FC58C8"/>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2.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3.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23AEFD-217C-46D0-9126-D131F66A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550</TotalTime>
  <Pages>5</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daw1</cp:lastModifiedBy>
  <cp:revision>25</cp:revision>
  <cp:lastPrinted>2023-04-20T15:39:00Z</cp:lastPrinted>
  <dcterms:created xsi:type="dcterms:W3CDTF">2023-09-23T16:13:00Z</dcterms:created>
  <dcterms:modified xsi:type="dcterms:W3CDTF">2025-03-14T10:08:00Z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